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585" w:rsidRDefault="00A47585">
      <w:pPr>
        <w:pStyle w:val="heading10"/>
      </w:pPr>
      <w:r>
        <w:t xml:space="preserve">4. Creating sample tables </w:t>
      </w:r>
    </w:p>
    <w:p w:rsidR="00A47585" w:rsidRDefault="00A47585"/>
    <w:p w:rsidR="00A47585" w:rsidRDefault="00A47585">
      <w:pPr>
        <w:pStyle w:val="bullets"/>
      </w:pPr>
      <w:r>
        <w:t>What is a constraint?</w:t>
      </w:r>
    </w:p>
    <w:p w:rsidR="00A47585" w:rsidRDefault="00A47585">
      <w:pPr>
        <w:pStyle w:val="bullets"/>
      </w:pPr>
      <w:r>
        <w:t>Types of constraints?</w:t>
      </w:r>
    </w:p>
    <w:p w:rsidR="00A47585" w:rsidRDefault="00A47585">
      <w:pPr>
        <w:pStyle w:val="bullets"/>
      </w:pPr>
      <w:r>
        <w:t>Sample tables</w:t>
      </w:r>
    </w:p>
    <w:p w:rsidR="00A47585" w:rsidRDefault="00A47585">
      <w:pPr>
        <w:pStyle w:val="bullets"/>
      </w:pPr>
      <w:r>
        <w:t>Creating integrity constraints</w:t>
      </w:r>
    </w:p>
    <w:p w:rsidR="00A47585" w:rsidRDefault="00A47585">
      <w:pPr>
        <w:pStyle w:val="bullets"/>
      </w:pPr>
      <w:r>
        <w:t>Creating example table</w:t>
      </w:r>
    </w:p>
    <w:p w:rsidR="00A47585" w:rsidRDefault="00A47585">
      <w:pPr>
        <w:pStyle w:val="bullets"/>
      </w:pPr>
      <w:r>
        <w:t>Inserting sample data</w:t>
      </w:r>
    </w:p>
    <w:p w:rsidR="00A47585" w:rsidRDefault="00A47585">
      <w:pPr>
        <w:pStyle w:val="bullets"/>
      </w:pPr>
      <w:r>
        <w:t>Summary</w:t>
      </w:r>
    </w:p>
    <w:p w:rsidR="00A47585" w:rsidRDefault="00A47585">
      <w:pPr>
        <w:pStyle w:val="bullets"/>
      </w:pPr>
      <w:r>
        <w:t>Exercises</w:t>
      </w:r>
    </w:p>
    <w:p w:rsidR="00A47585" w:rsidRDefault="00A47585">
      <w:pPr>
        <w:spacing w:after="40" w:line="360" w:lineRule="auto"/>
      </w:pPr>
    </w:p>
    <w:p w:rsidR="00A47585" w:rsidRDefault="00A47585">
      <w:pPr>
        <w:pStyle w:val="heading20"/>
      </w:pPr>
      <w:r>
        <w:t>What is a constraint?</w:t>
      </w:r>
    </w:p>
    <w:p w:rsidR="00A47585" w:rsidRDefault="00A47585">
      <w:pPr>
        <w:pStyle w:val="body"/>
      </w:pPr>
      <w:r>
        <w:t>In the previous chapter we have seen how to create a table using CREATE TABLE command.  Now we will understand how to define constraints. Constraints are used to implement standard and business rules. Data integrity of the database must be maintained. In order to ensure data has integrity we have to implement certain rules or constraints.  As these constraints are used to maintain integrity they are called as integrity constraints.</w:t>
      </w:r>
    </w:p>
    <w:p w:rsidR="00A47585" w:rsidRDefault="00A47585">
      <w:pPr>
        <w:pStyle w:val="body"/>
      </w:pPr>
    </w:p>
    <w:p w:rsidR="00A47585" w:rsidRDefault="00A47585">
      <w:pPr>
        <w:pStyle w:val="heading40"/>
      </w:pPr>
      <w:r>
        <w:t>Standard rules</w:t>
      </w:r>
    </w:p>
    <w:p w:rsidR="00A47585" w:rsidRDefault="00A47585">
      <w:pPr>
        <w:pStyle w:val="body"/>
      </w:pPr>
      <w:r>
        <w:t>Standard constraints are the rules related to primary key and foreign key. Every table must have a primary key. Primary key must be unique and not null. Foreign key must derive its values from corresponding parent key. These rules are universal and are called as standard rules.</w:t>
      </w:r>
    </w:p>
    <w:p w:rsidR="00A47585" w:rsidRDefault="00A47585">
      <w:pPr>
        <w:pStyle w:val="body"/>
      </w:pPr>
    </w:p>
    <w:p w:rsidR="00A47585" w:rsidRDefault="00A47585">
      <w:pPr>
        <w:pStyle w:val="heading40"/>
      </w:pPr>
      <w:r>
        <w:t>Business rules</w:t>
      </w:r>
    </w:p>
    <w:p w:rsidR="00A47585" w:rsidRDefault="00A47585">
      <w:pPr>
        <w:pStyle w:val="body"/>
      </w:pPr>
      <w:r>
        <w:t xml:space="preserve">These rules are related to a single application. For example, in a payroll application we may have to implement a rule that prevents any row of an employee if salary of the employee is less than 2000. Another example is current balance of a bank account </w:t>
      </w:r>
    </w:p>
    <w:p w:rsidR="00A47585" w:rsidRDefault="00A47585">
      <w:pPr>
        <w:pStyle w:val="body"/>
      </w:pPr>
      <w:r>
        <w:t xml:space="preserve">Must be greater than or equal to 500.  </w:t>
      </w:r>
    </w:p>
    <w:p w:rsidR="00A47585" w:rsidRDefault="00A47585">
      <w:pPr>
        <w:pStyle w:val="body"/>
      </w:pPr>
    </w:p>
    <w:p w:rsidR="00A47585" w:rsidRDefault="00A47585">
      <w:pPr>
        <w:pStyle w:val="body"/>
      </w:pPr>
      <w:r>
        <w:t>Once the constraints are created, Oracle server makes sure that the constraints are not violated whenever a row is inserted, deleted or updated.  If constraint is not satisfied then the operation will fail.</w:t>
      </w:r>
    </w:p>
    <w:p w:rsidR="00A47585" w:rsidRDefault="00A47585"/>
    <w:p w:rsidR="00A47585" w:rsidRDefault="00A47585">
      <w:pPr>
        <w:pStyle w:val="body"/>
      </w:pPr>
      <w:r>
        <w:t>Constraints are normally defined at the time of creating table. But it is also possible to add constraints after the table is created using ALTER TABLE command. Constraints are stored in the Data Dictionary (a set of tables which stores information regarding database).</w:t>
      </w:r>
    </w:p>
    <w:p w:rsidR="00A47585" w:rsidRDefault="00A47585">
      <w:pPr>
        <w:pStyle w:val="body"/>
      </w:pPr>
    </w:p>
    <w:p w:rsidR="00A47585" w:rsidRDefault="00A47585">
      <w:pPr>
        <w:pStyle w:val="body"/>
      </w:pPr>
      <w:r>
        <w:t xml:space="preserve">Each constraint has a name; it is either given by user using CONSTRAINT option or assigned by system. In the later case, the name is </w:t>
      </w:r>
      <w:r>
        <w:rPr>
          <w:b/>
        </w:rPr>
        <w:t>SYS_Cn</w:t>
      </w:r>
      <w:r>
        <w:t xml:space="preserve">; where </w:t>
      </w:r>
      <w:r>
        <w:rPr>
          <w:b/>
          <w:bCs/>
          <w:i/>
        </w:rPr>
        <w:t>n</w:t>
      </w:r>
      <w:r>
        <w:t xml:space="preserve"> is a number.</w:t>
      </w:r>
    </w:p>
    <w:p w:rsidR="00A47585" w:rsidRDefault="00A47585">
      <w:pPr>
        <w:pStyle w:val="Header"/>
        <w:tabs>
          <w:tab w:val="clear" w:pos="4320"/>
          <w:tab w:val="clear" w:pos="8640"/>
        </w:tabs>
      </w:pPr>
    </w:p>
    <w:p w:rsidR="00A47585" w:rsidRDefault="00A47585">
      <w:pPr>
        <w:pStyle w:val="note"/>
      </w:pPr>
      <w:r>
        <w:rPr>
          <w:b/>
          <w:bCs/>
        </w:rPr>
        <w:lastRenderedPageBreak/>
        <w:t>Note:</w:t>
      </w:r>
      <w:r>
        <w:t xml:space="preserve"> It is recommended that you use constraint name so that referring to constraint will be easier later on.</w:t>
      </w:r>
    </w:p>
    <w:p w:rsidR="00A47585" w:rsidRDefault="00A47585"/>
    <w:p w:rsidR="00A47585" w:rsidRDefault="00A47585"/>
    <w:p w:rsidR="00A47585" w:rsidRDefault="00A47585">
      <w:pPr>
        <w:pStyle w:val="heading20"/>
      </w:pPr>
      <w:r>
        <w:t>Types of constraints</w:t>
      </w:r>
    </w:p>
    <w:p w:rsidR="00A47585" w:rsidRDefault="00A47585">
      <w:pPr>
        <w:pStyle w:val="body"/>
      </w:pPr>
      <w:r>
        <w:t>Constraints can be given at two different levels. If the constraint is related to a single column the constraint is given at the column level otherwise constraint is to be given at the table level. Base on the where a constraint is given, constraint</w:t>
      </w:r>
      <w:r w:rsidR="00573336">
        <w:t>s</w:t>
      </w:r>
      <w:r>
        <w:t xml:space="preserve"> are of two types:</w:t>
      </w:r>
    </w:p>
    <w:p w:rsidR="00A47585" w:rsidRDefault="00A47585">
      <w:pPr>
        <w:pStyle w:val="body"/>
      </w:pPr>
    </w:p>
    <w:p w:rsidR="00A47585" w:rsidRDefault="00A47585">
      <w:pPr>
        <w:pStyle w:val="bullets"/>
      </w:pPr>
      <w:r>
        <w:t>Column Constraints</w:t>
      </w:r>
    </w:p>
    <w:p w:rsidR="00A47585" w:rsidRDefault="00A47585">
      <w:pPr>
        <w:pStyle w:val="bullets"/>
      </w:pPr>
      <w:r>
        <w:t>Table Constraints</w:t>
      </w:r>
    </w:p>
    <w:p w:rsidR="00A47585" w:rsidRDefault="00A47585">
      <w:pPr>
        <w:pStyle w:val="body"/>
      </w:pPr>
    </w:p>
    <w:p w:rsidR="00A47585" w:rsidRDefault="00A47585">
      <w:pPr>
        <w:pStyle w:val="heading40"/>
      </w:pPr>
      <w:r>
        <w:t>Column Constraint</w:t>
      </w:r>
    </w:p>
    <w:p w:rsidR="00A47585" w:rsidRDefault="00A47585">
      <w:pPr>
        <w:pStyle w:val="body"/>
      </w:pPr>
      <w:r>
        <w:t>A constraint given at the column level is called as Column Constrain</w:t>
      </w:r>
      <w:r>
        <w:rPr>
          <w:iCs/>
        </w:rPr>
        <w:t>t</w:t>
      </w:r>
      <w:r>
        <w:t>. It defines a rule for a single column. It cannot refer to column other than the column at which it is defined. A typical example is PRIMARY KEY constraint when a single column is the primary key of the table.</w:t>
      </w:r>
    </w:p>
    <w:p w:rsidR="00A47585" w:rsidRDefault="00A47585"/>
    <w:p w:rsidR="00A47585" w:rsidRDefault="00A47585">
      <w:pPr>
        <w:pStyle w:val="heading40"/>
      </w:pPr>
      <w:r>
        <w:t>Table Constraint</w:t>
      </w:r>
    </w:p>
    <w:p w:rsidR="00A47585" w:rsidRDefault="00A47585">
      <w:pPr>
        <w:pStyle w:val="body"/>
      </w:pPr>
      <w:r>
        <w:t xml:space="preserve">A constraint given at the table level is called as </w:t>
      </w:r>
      <w:r>
        <w:rPr>
          <w:iCs/>
        </w:rPr>
        <w:t>Table Constraint</w:t>
      </w:r>
      <w:r>
        <w:t>. It may refer to more than one column of the table.  A typical example is PRIMARY KEY constraint that is used to define composite primary key. A column level constraint can be given even at the table level, but a constraint that deals with more than one column must be given only at the table level.</w:t>
      </w:r>
    </w:p>
    <w:p w:rsidR="00A47585" w:rsidRDefault="00A47585">
      <w:pPr>
        <w:pStyle w:val="body"/>
      </w:pPr>
    </w:p>
    <w:p w:rsidR="00A47585" w:rsidRDefault="00A47585">
      <w:pPr>
        <w:pStyle w:val="body"/>
      </w:pPr>
      <w:r>
        <w:t>The following is the syntax of CONSTRAINT clause used with CREATE TABLE and ALTER TABLE commands.</w:t>
      </w:r>
    </w:p>
    <w:p w:rsidR="00A47585" w:rsidRDefault="00A47585">
      <w:pPr>
        <w:pStyle w:val="body"/>
      </w:pPr>
    </w:p>
    <w:p w:rsidR="00A47585" w:rsidRDefault="00A47585">
      <w:pPr>
        <w:rPr>
          <w:b/>
        </w:rPr>
      </w:pPr>
    </w:p>
    <w:p w:rsidR="00A47585" w:rsidRDefault="00A47585">
      <w:pPr>
        <w:pStyle w:val="syntax"/>
      </w:pPr>
      <w:r>
        <w:t xml:space="preserve">[CONSTRAINT constraint] </w:t>
      </w:r>
    </w:p>
    <w:p w:rsidR="00A47585" w:rsidRDefault="00A47585">
      <w:pPr>
        <w:pStyle w:val="syntax"/>
      </w:pPr>
      <w:r>
        <w:t xml:space="preserve">{ [NOT] NULL </w:t>
      </w:r>
    </w:p>
    <w:p w:rsidR="00A47585" w:rsidRDefault="00A47585">
      <w:pPr>
        <w:pStyle w:val="syntax"/>
      </w:pPr>
      <w:r>
        <w:t xml:space="preserve">| {UNIQUE | PRIMARY KEY} </w:t>
      </w:r>
    </w:p>
    <w:p w:rsidR="00A47585" w:rsidRDefault="00A47585">
      <w:pPr>
        <w:pStyle w:val="syntax"/>
      </w:pPr>
      <w:r>
        <w:t xml:space="preserve">|  REFERENCES [schema.] table [(column)] </w:t>
      </w:r>
    </w:p>
    <w:p w:rsidR="00A47585" w:rsidRDefault="00A47585">
      <w:pPr>
        <w:pStyle w:val="syntax"/>
      </w:pPr>
      <w:r>
        <w:t xml:space="preserve">        [ON DELETE CASCADE] </w:t>
      </w:r>
    </w:p>
    <w:p w:rsidR="00A47585" w:rsidRDefault="00A47585">
      <w:pPr>
        <w:pStyle w:val="syntax"/>
      </w:pPr>
      <w:r>
        <w:t xml:space="preserve">|  CHECK (condition) } </w:t>
      </w:r>
    </w:p>
    <w:p w:rsidR="00A47585" w:rsidRDefault="00A47585">
      <w:pPr>
        <w:pStyle w:val="syntax"/>
      </w:pPr>
    </w:p>
    <w:p w:rsidR="00A47585" w:rsidRDefault="00A47585"/>
    <w:p w:rsidR="00A47585" w:rsidRDefault="00A47585">
      <w:pPr>
        <w:pStyle w:val="body"/>
      </w:pPr>
      <w:r>
        <w:t>The following is the syntax of table constraint.</w:t>
      </w:r>
    </w:p>
    <w:p w:rsidR="00A47585" w:rsidRDefault="00A47585"/>
    <w:p w:rsidR="00A47585" w:rsidRDefault="00A47585">
      <w:pPr>
        <w:pStyle w:val="syntax"/>
      </w:pPr>
    </w:p>
    <w:p w:rsidR="00A47585" w:rsidRDefault="00A47585">
      <w:pPr>
        <w:pStyle w:val="syntax"/>
      </w:pPr>
      <w:r>
        <w:t xml:space="preserve">[CONSTRAINT constraint] </w:t>
      </w:r>
    </w:p>
    <w:p w:rsidR="00A47585" w:rsidRDefault="00A47585">
      <w:pPr>
        <w:pStyle w:val="syntax"/>
      </w:pPr>
      <w:r>
        <w:t xml:space="preserve">{ {UNIQUE | PRIMARY KEY} (column [,column] ...) </w:t>
      </w:r>
    </w:p>
    <w:p w:rsidR="00A47585" w:rsidRDefault="00A47585">
      <w:pPr>
        <w:pStyle w:val="syntax"/>
      </w:pPr>
      <w:r>
        <w:t xml:space="preserve">|  FOREIGN KEY (column [,column] ...) </w:t>
      </w:r>
    </w:p>
    <w:p w:rsidR="00A47585" w:rsidRDefault="00A47585">
      <w:pPr>
        <w:pStyle w:val="syntax"/>
      </w:pPr>
      <w:r>
        <w:t xml:space="preserve">    REFERENCES  [schema.] table [(column [,column] ...)] </w:t>
      </w:r>
    </w:p>
    <w:p w:rsidR="00A47585" w:rsidRDefault="00A47585">
      <w:pPr>
        <w:pStyle w:val="syntax"/>
      </w:pPr>
      <w:r>
        <w:t xml:space="preserve">        [ON DELETE CASCADE] </w:t>
      </w:r>
    </w:p>
    <w:p w:rsidR="00A47585" w:rsidRDefault="00A47585">
      <w:pPr>
        <w:pStyle w:val="syntax"/>
      </w:pPr>
      <w:r>
        <w:lastRenderedPageBreak/>
        <w:t>| CHECK (condition</w:t>
      </w:r>
      <w:r w:rsidR="00EA1B01">
        <w:t>)}</w:t>
      </w:r>
      <w:r>
        <w:t xml:space="preserve"> </w:t>
      </w:r>
    </w:p>
    <w:p w:rsidR="00A47585" w:rsidRDefault="00A47585"/>
    <w:p w:rsidR="00A47585" w:rsidRDefault="00A47585">
      <w:pPr>
        <w:pStyle w:val="body"/>
      </w:pPr>
      <w:r>
        <w:t>The main difference between column constraint and table constraint is that in table constraint we have to specify the name of the column for which the constraint is defined whereas in column constraint it is not required as constraint is given on immediately after the column.</w:t>
      </w:r>
    </w:p>
    <w:p w:rsidR="00A47585" w:rsidRDefault="00A47585">
      <w:pPr>
        <w:pStyle w:val="body"/>
      </w:pPr>
    </w:p>
    <w:p w:rsidR="00A47585" w:rsidRDefault="00A47585">
      <w:pPr>
        <w:pStyle w:val="body"/>
      </w:pPr>
      <w:r>
        <w:t>Now let us understand sample table to be throughout this book. It is very important to understand these tables to get the best out of this book. I have made these tables to be easy to understand.</w:t>
      </w:r>
    </w:p>
    <w:p w:rsidR="00A47585" w:rsidRDefault="00A47585">
      <w:pPr>
        <w:pStyle w:val="body"/>
      </w:pPr>
    </w:p>
    <w:p w:rsidR="00A47585" w:rsidRDefault="00A47585">
      <w:pPr>
        <w:pStyle w:val="heading20"/>
      </w:pPr>
      <w:r>
        <w:t>Sample tables</w:t>
      </w:r>
    </w:p>
    <w:p w:rsidR="00A47585" w:rsidRDefault="00A47585">
      <w:pPr>
        <w:pStyle w:val="body"/>
      </w:pPr>
      <w:r>
        <w:t>The following are the sample tables used throughout the book. These tables store information about course, batches and subject. There are six tables to store the required information by typical training center.</w:t>
      </w:r>
    </w:p>
    <w:p w:rsidR="00A47585" w:rsidRDefault="00A47585">
      <w:pPr>
        <w:pStyle w:val="body"/>
      </w:pPr>
    </w:p>
    <w:p w:rsidR="00A47585" w:rsidRDefault="00A47585">
      <w:pPr>
        <w:pStyle w:val="body"/>
      </w:pPr>
      <w:r>
        <w:t>Let us first understand the meaning of each table.</w:t>
      </w:r>
    </w:p>
    <w:p w:rsidR="00A47585" w:rsidRDefault="00A47585">
      <w:pPr>
        <w:pStyle w:val="body"/>
      </w:pPr>
    </w:p>
    <w:p w:rsidR="00A47585" w:rsidRDefault="00A47585">
      <w:pPr>
        <w:pStyle w:val="body"/>
      </w:pPr>
      <w:r>
        <w:t>The following are the required tables of our application.</w:t>
      </w:r>
    </w:p>
    <w:p w:rsidR="00A47585" w:rsidRDefault="00A47585">
      <w:pPr>
        <w:pStyle w:val="body"/>
      </w:pPr>
    </w:p>
    <w:p w:rsidR="00A47585" w:rsidRDefault="00A47585">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74"/>
        <w:gridCol w:w="6362"/>
      </w:tblGrid>
      <w:tr w:rsidR="00A47585">
        <w:tblPrEx>
          <w:tblCellMar>
            <w:top w:w="0" w:type="dxa"/>
            <w:bottom w:w="0" w:type="dxa"/>
          </w:tblCellMar>
        </w:tblPrEx>
        <w:tc>
          <w:tcPr>
            <w:tcW w:w="1774" w:type="dxa"/>
          </w:tcPr>
          <w:p w:rsidR="00A47585" w:rsidRDefault="00A47585">
            <w:pPr>
              <w:pStyle w:val="body"/>
              <w:rPr>
                <w:b/>
                <w:bCs/>
              </w:rPr>
            </w:pPr>
            <w:r>
              <w:rPr>
                <w:b/>
                <w:bCs/>
              </w:rPr>
              <w:t>Table Name</w:t>
            </w:r>
          </w:p>
        </w:tc>
        <w:tc>
          <w:tcPr>
            <w:tcW w:w="6362" w:type="dxa"/>
          </w:tcPr>
          <w:p w:rsidR="00A47585" w:rsidRDefault="00A47585">
            <w:pPr>
              <w:pStyle w:val="body"/>
              <w:rPr>
                <w:b/>
                <w:bCs/>
              </w:rPr>
            </w:pPr>
            <w:r>
              <w:rPr>
                <w:b/>
                <w:bCs/>
              </w:rPr>
              <w:t>Description</w:t>
            </w:r>
          </w:p>
        </w:tc>
      </w:tr>
      <w:tr w:rsidR="00A47585">
        <w:tblPrEx>
          <w:tblCellMar>
            <w:top w:w="0" w:type="dxa"/>
            <w:bottom w:w="0" w:type="dxa"/>
          </w:tblCellMar>
        </w:tblPrEx>
        <w:tc>
          <w:tcPr>
            <w:tcW w:w="1774" w:type="dxa"/>
          </w:tcPr>
          <w:p w:rsidR="00A47585" w:rsidRDefault="00A47585">
            <w:pPr>
              <w:pStyle w:val="body"/>
            </w:pPr>
            <w:r>
              <w:t>Courses</w:t>
            </w:r>
          </w:p>
        </w:tc>
        <w:tc>
          <w:tcPr>
            <w:tcW w:w="6362" w:type="dxa"/>
          </w:tcPr>
          <w:p w:rsidR="00A47585" w:rsidRDefault="00A47585">
            <w:pPr>
              <w:pStyle w:val="body"/>
            </w:pPr>
            <w:r>
              <w:t>Contains the details of all the courses offered by the institute.</w:t>
            </w:r>
          </w:p>
        </w:tc>
      </w:tr>
      <w:tr w:rsidR="00A47585">
        <w:tblPrEx>
          <w:tblCellMar>
            <w:top w:w="0" w:type="dxa"/>
            <w:bottom w:w="0" w:type="dxa"/>
          </w:tblCellMar>
        </w:tblPrEx>
        <w:tc>
          <w:tcPr>
            <w:tcW w:w="1774" w:type="dxa"/>
          </w:tcPr>
          <w:p w:rsidR="00A47585" w:rsidRDefault="00A47585">
            <w:pPr>
              <w:pStyle w:val="body"/>
            </w:pPr>
            <w:r>
              <w:t>Faculty</w:t>
            </w:r>
          </w:p>
        </w:tc>
        <w:tc>
          <w:tcPr>
            <w:tcW w:w="6362" w:type="dxa"/>
          </w:tcPr>
          <w:p w:rsidR="00A47585" w:rsidRDefault="00A47585">
            <w:pPr>
              <w:pStyle w:val="body"/>
            </w:pPr>
            <w:r>
              <w:t>Contains the details of the faculty members of the institute.</w:t>
            </w:r>
          </w:p>
        </w:tc>
      </w:tr>
      <w:tr w:rsidR="00A47585">
        <w:tblPrEx>
          <w:tblCellMar>
            <w:top w:w="0" w:type="dxa"/>
            <w:bottom w:w="0" w:type="dxa"/>
          </w:tblCellMar>
        </w:tblPrEx>
        <w:tc>
          <w:tcPr>
            <w:tcW w:w="1774" w:type="dxa"/>
          </w:tcPr>
          <w:p w:rsidR="00A47585" w:rsidRDefault="00A47585">
            <w:pPr>
              <w:pStyle w:val="body"/>
            </w:pPr>
            <w:r>
              <w:t>Course_faculty</w:t>
            </w:r>
          </w:p>
        </w:tc>
        <w:tc>
          <w:tcPr>
            <w:tcW w:w="6362" w:type="dxa"/>
          </w:tcPr>
          <w:p w:rsidR="00A47585" w:rsidRDefault="00A47585">
            <w:pPr>
              <w:pStyle w:val="body"/>
            </w:pPr>
            <w:r>
              <w:t>This table contains information regarding which faculty can handle which course. It also contains rating regarding how good a faculty member is in handling a particular course. The rating is based on previous experience of the faulty member with that course.</w:t>
            </w:r>
          </w:p>
        </w:tc>
      </w:tr>
      <w:tr w:rsidR="00A47585">
        <w:tblPrEx>
          <w:tblCellMar>
            <w:top w:w="0" w:type="dxa"/>
            <w:bottom w:w="0" w:type="dxa"/>
          </w:tblCellMar>
        </w:tblPrEx>
        <w:tc>
          <w:tcPr>
            <w:tcW w:w="1774" w:type="dxa"/>
          </w:tcPr>
          <w:p w:rsidR="00A47585" w:rsidRDefault="00A47585">
            <w:pPr>
              <w:pStyle w:val="body"/>
            </w:pPr>
            <w:r>
              <w:t xml:space="preserve">Batches </w:t>
            </w:r>
          </w:p>
        </w:tc>
        <w:tc>
          <w:tcPr>
            <w:tcW w:w="6362" w:type="dxa"/>
          </w:tcPr>
          <w:p w:rsidR="00A47585" w:rsidRDefault="00A47585">
            <w:pPr>
              <w:pStyle w:val="body"/>
            </w:pPr>
            <w:r>
              <w:t>Contains the information about all the batches. It contains information about all the batches that started and completed, on going and scheduled but not yet started.</w:t>
            </w:r>
          </w:p>
        </w:tc>
      </w:tr>
      <w:tr w:rsidR="00A47585">
        <w:tblPrEx>
          <w:tblCellMar>
            <w:top w:w="0" w:type="dxa"/>
            <w:bottom w:w="0" w:type="dxa"/>
          </w:tblCellMar>
        </w:tblPrEx>
        <w:tc>
          <w:tcPr>
            <w:tcW w:w="1774" w:type="dxa"/>
          </w:tcPr>
          <w:p w:rsidR="00A47585" w:rsidRDefault="00A47585">
            <w:pPr>
              <w:pStyle w:val="body"/>
            </w:pPr>
            <w:r>
              <w:t>Students</w:t>
            </w:r>
          </w:p>
        </w:tc>
        <w:tc>
          <w:tcPr>
            <w:tcW w:w="6362" w:type="dxa"/>
          </w:tcPr>
          <w:p w:rsidR="00A47585" w:rsidRDefault="00A47585">
            <w:pPr>
              <w:pStyle w:val="body"/>
            </w:pPr>
            <w:r>
              <w:t>Contains information about all the students. Each student is assigned a new roll number whenever he/she joins a new course.</w:t>
            </w:r>
          </w:p>
        </w:tc>
      </w:tr>
      <w:tr w:rsidR="00A47585">
        <w:tblPrEx>
          <w:tblCellMar>
            <w:top w:w="0" w:type="dxa"/>
            <w:bottom w:w="0" w:type="dxa"/>
          </w:tblCellMar>
        </w:tblPrEx>
        <w:tc>
          <w:tcPr>
            <w:tcW w:w="1774" w:type="dxa"/>
          </w:tcPr>
          <w:p w:rsidR="00A47585" w:rsidRDefault="00A47585">
            <w:pPr>
              <w:pStyle w:val="body"/>
            </w:pPr>
            <w:r>
              <w:t>Payments</w:t>
            </w:r>
          </w:p>
        </w:tc>
        <w:tc>
          <w:tcPr>
            <w:tcW w:w="6362" w:type="dxa"/>
          </w:tcPr>
          <w:p w:rsidR="00A47585" w:rsidRDefault="00A47585">
            <w:pPr>
              <w:pStyle w:val="body"/>
            </w:pPr>
            <w:r>
              <w:t>Information about all the payments made by students. A single student may pay course fee in multiple installments for a single course.</w:t>
            </w:r>
          </w:p>
        </w:tc>
      </w:tr>
    </w:tbl>
    <w:p w:rsidR="00A47585" w:rsidRDefault="00A47585">
      <w:pPr>
        <w:pStyle w:val="body"/>
        <w:jc w:val="center"/>
      </w:pPr>
      <w:r>
        <w:rPr>
          <w:b/>
          <w:bCs/>
        </w:rPr>
        <w:t>Table 1:</w:t>
      </w:r>
      <w:r>
        <w:t xml:space="preserve"> Sample tables.</w:t>
      </w:r>
    </w:p>
    <w:p w:rsidR="00A47585" w:rsidRDefault="00A47585">
      <w:pPr>
        <w:pStyle w:val="body"/>
      </w:pPr>
    </w:p>
    <w:p w:rsidR="00A47585" w:rsidRDefault="00A47585">
      <w:pPr>
        <w:pStyle w:val="body"/>
      </w:pPr>
      <w:r>
        <w:t>The following few tables will give the list of columns of each of the table given in table 1.</w:t>
      </w:r>
    </w:p>
    <w:p w:rsidR="00A47585" w:rsidRDefault="00A47585">
      <w:pPr>
        <w:pStyle w:val="body"/>
      </w:pPr>
    </w:p>
    <w:p w:rsidR="00A47585" w:rsidRDefault="00A47585">
      <w:pPr>
        <w:pStyle w:val="body"/>
      </w:pPr>
      <w:r>
        <w:tab/>
      </w:r>
    </w:p>
    <w:p w:rsidR="00A47585" w:rsidRDefault="00A47585">
      <w:pPr>
        <w:pStyle w:val="heading40"/>
      </w:pPr>
      <w:r>
        <w:t>COURSES Table</w:t>
      </w:r>
    </w:p>
    <w:p w:rsidR="00A47585" w:rsidRDefault="00A47585">
      <w:pPr>
        <w:pStyle w:val="body"/>
      </w:pPr>
      <w:r>
        <w:t xml:space="preserve">Contains information related to each course.  Each course is given a unique code called course code. </w:t>
      </w:r>
    </w:p>
    <w:p w:rsidR="00A47585" w:rsidRDefault="00A47585">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10"/>
        <w:gridCol w:w="1718"/>
        <w:gridCol w:w="4708"/>
      </w:tblGrid>
      <w:tr w:rsidR="00A47585">
        <w:tblPrEx>
          <w:tblCellMar>
            <w:top w:w="0" w:type="dxa"/>
            <w:bottom w:w="0" w:type="dxa"/>
          </w:tblCellMar>
        </w:tblPrEx>
        <w:tc>
          <w:tcPr>
            <w:tcW w:w="1717" w:type="dxa"/>
          </w:tcPr>
          <w:p w:rsidR="00A47585" w:rsidRDefault="00A47585">
            <w:pPr>
              <w:pStyle w:val="body"/>
              <w:rPr>
                <w:b/>
                <w:bCs/>
              </w:rPr>
            </w:pPr>
            <w:r>
              <w:rPr>
                <w:b/>
                <w:bCs/>
              </w:rPr>
              <w:t>Column Name</w:t>
            </w:r>
          </w:p>
        </w:tc>
        <w:tc>
          <w:tcPr>
            <w:tcW w:w="1538" w:type="dxa"/>
          </w:tcPr>
          <w:p w:rsidR="00A47585" w:rsidRDefault="00A47585">
            <w:pPr>
              <w:pStyle w:val="body"/>
              <w:rPr>
                <w:b/>
                <w:bCs/>
              </w:rPr>
            </w:pPr>
            <w:r>
              <w:rPr>
                <w:b/>
                <w:bCs/>
              </w:rPr>
              <w:t>Data Type</w:t>
            </w:r>
          </w:p>
        </w:tc>
        <w:tc>
          <w:tcPr>
            <w:tcW w:w="4881" w:type="dxa"/>
          </w:tcPr>
          <w:p w:rsidR="00A47585" w:rsidRDefault="00A47585">
            <w:pPr>
              <w:pStyle w:val="body"/>
              <w:rPr>
                <w:b/>
                <w:bCs/>
              </w:rPr>
            </w:pPr>
            <w:r>
              <w:rPr>
                <w:b/>
                <w:bCs/>
              </w:rPr>
              <w:t>Description</w:t>
            </w:r>
          </w:p>
        </w:tc>
      </w:tr>
      <w:tr w:rsidR="00A47585">
        <w:tblPrEx>
          <w:tblCellMar>
            <w:top w:w="0" w:type="dxa"/>
            <w:bottom w:w="0" w:type="dxa"/>
          </w:tblCellMar>
        </w:tblPrEx>
        <w:tc>
          <w:tcPr>
            <w:tcW w:w="1717" w:type="dxa"/>
          </w:tcPr>
          <w:p w:rsidR="00A47585" w:rsidRDefault="00A47585">
            <w:pPr>
              <w:pStyle w:val="body"/>
            </w:pPr>
            <w:r>
              <w:t>CCODE</w:t>
            </w:r>
          </w:p>
        </w:tc>
        <w:tc>
          <w:tcPr>
            <w:tcW w:w="1538" w:type="dxa"/>
          </w:tcPr>
          <w:p w:rsidR="00A47585" w:rsidRDefault="00A47585">
            <w:pPr>
              <w:pStyle w:val="body"/>
            </w:pPr>
            <w:r>
              <w:t>VARCHAR2(5)</w:t>
            </w:r>
          </w:p>
        </w:tc>
        <w:tc>
          <w:tcPr>
            <w:tcW w:w="4881" w:type="dxa"/>
          </w:tcPr>
          <w:p w:rsidR="00A47585" w:rsidRDefault="00A47585">
            <w:pPr>
              <w:pStyle w:val="body"/>
            </w:pPr>
            <w:r>
              <w:t>Course Code.  This is the primary key of the table.</w:t>
            </w:r>
          </w:p>
        </w:tc>
      </w:tr>
      <w:tr w:rsidR="00A47585">
        <w:tblPrEx>
          <w:tblCellMar>
            <w:top w:w="0" w:type="dxa"/>
            <w:bottom w:w="0" w:type="dxa"/>
          </w:tblCellMar>
        </w:tblPrEx>
        <w:tc>
          <w:tcPr>
            <w:tcW w:w="1717" w:type="dxa"/>
          </w:tcPr>
          <w:p w:rsidR="00A47585" w:rsidRDefault="00A47585">
            <w:pPr>
              <w:pStyle w:val="body"/>
            </w:pPr>
            <w:r>
              <w:lastRenderedPageBreak/>
              <w:t>NAME</w:t>
            </w:r>
          </w:p>
        </w:tc>
        <w:tc>
          <w:tcPr>
            <w:tcW w:w="1538" w:type="dxa"/>
          </w:tcPr>
          <w:p w:rsidR="00A47585" w:rsidRDefault="00A47585">
            <w:pPr>
              <w:pStyle w:val="body"/>
            </w:pPr>
            <w:r>
              <w:t>VARCHAR(30)</w:t>
            </w:r>
          </w:p>
        </w:tc>
        <w:tc>
          <w:tcPr>
            <w:tcW w:w="4881" w:type="dxa"/>
          </w:tcPr>
          <w:p w:rsidR="00A47585" w:rsidRDefault="00A47585">
            <w:pPr>
              <w:pStyle w:val="body"/>
            </w:pPr>
            <w:r>
              <w:t xml:space="preserve">Name of the course. </w:t>
            </w:r>
          </w:p>
        </w:tc>
      </w:tr>
      <w:tr w:rsidR="00A47585">
        <w:tblPrEx>
          <w:tblCellMar>
            <w:top w:w="0" w:type="dxa"/>
            <w:bottom w:w="0" w:type="dxa"/>
          </w:tblCellMar>
        </w:tblPrEx>
        <w:tc>
          <w:tcPr>
            <w:tcW w:w="1717" w:type="dxa"/>
          </w:tcPr>
          <w:p w:rsidR="00A47585" w:rsidRDefault="00A47585">
            <w:pPr>
              <w:pStyle w:val="body"/>
            </w:pPr>
            <w:r>
              <w:t xml:space="preserve">DURATION </w:t>
            </w:r>
          </w:p>
        </w:tc>
        <w:tc>
          <w:tcPr>
            <w:tcW w:w="1538" w:type="dxa"/>
          </w:tcPr>
          <w:p w:rsidR="00A47585" w:rsidRDefault="00A47585">
            <w:pPr>
              <w:pStyle w:val="body"/>
            </w:pPr>
            <w:r>
              <w:t>NUMBER(3)</w:t>
            </w:r>
          </w:p>
        </w:tc>
        <w:tc>
          <w:tcPr>
            <w:tcW w:w="4881" w:type="dxa"/>
          </w:tcPr>
          <w:p w:rsidR="00A47585" w:rsidRDefault="00A47585">
            <w:pPr>
              <w:pStyle w:val="body"/>
            </w:pPr>
            <w:r>
              <w:t>Duration of the course in no. of working days.</w:t>
            </w:r>
          </w:p>
        </w:tc>
      </w:tr>
      <w:tr w:rsidR="00A47585">
        <w:tblPrEx>
          <w:tblCellMar>
            <w:top w:w="0" w:type="dxa"/>
            <w:bottom w:w="0" w:type="dxa"/>
          </w:tblCellMar>
        </w:tblPrEx>
        <w:tc>
          <w:tcPr>
            <w:tcW w:w="1717" w:type="dxa"/>
          </w:tcPr>
          <w:p w:rsidR="00A47585" w:rsidRDefault="00A47585">
            <w:pPr>
              <w:pStyle w:val="body"/>
            </w:pPr>
            <w:r>
              <w:t>FEE</w:t>
            </w:r>
          </w:p>
        </w:tc>
        <w:tc>
          <w:tcPr>
            <w:tcW w:w="1538" w:type="dxa"/>
          </w:tcPr>
          <w:p w:rsidR="00A47585" w:rsidRDefault="00A47585">
            <w:pPr>
              <w:pStyle w:val="body"/>
            </w:pPr>
            <w:r>
              <w:t>NUMBER(5)</w:t>
            </w:r>
          </w:p>
        </w:tc>
        <w:tc>
          <w:tcPr>
            <w:tcW w:w="4881" w:type="dxa"/>
          </w:tcPr>
          <w:p w:rsidR="00A47585" w:rsidRDefault="00A47585">
            <w:pPr>
              <w:pStyle w:val="body"/>
            </w:pPr>
            <w:r>
              <w:t>Course fee of the course.</w:t>
            </w:r>
          </w:p>
        </w:tc>
      </w:tr>
      <w:tr w:rsidR="00A47585">
        <w:tblPrEx>
          <w:tblCellMar>
            <w:top w:w="0" w:type="dxa"/>
            <w:bottom w:w="0" w:type="dxa"/>
          </w:tblCellMar>
        </w:tblPrEx>
        <w:tc>
          <w:tcPr>
            <w:tcW w:w="1717" w:type="dxa"/>
          </w:tcPr>
          <w:p w:rsidR="00A47585" w:rsidRDefault="00A47585">
            <w:pPr>
              <w:pStyle w:val="body"/>
            </w:pPr>
            <w:r>
              <w:t>PREREQUISITE</w:t>
            </w:r>
          </w:p>
        </w:tc>
        <w:tc>
          <w:tcPr>
            <w:tcW w:w="1538" w:type="dxa"/>
          </w:tcPr>
          <w:p w:rsidR="00A47585" w:rsidRDefault="00A47585">
            <w:pPr>
              <w:pStyle w:val="body"/>
            </w:pPr>
            <w:r>
              <w:t>VARCHAR2(100)</w:t>
            </w:r>
          </w:p>
        </w:tc>
        <w:tc>
          <w:tcPr>
            <w:tcW w:w="4881" w:type="dxa"/>
          </w:tcPr>
          <w:p w:rsidR="00A47585" w:rsidRDefault="00A47585">
            <w:pPr>
              <w:pStyle w:val="body"/>
            </w:pPr>
            <w:r>
              <w:t>Prerequisite knowledge to do the course.</w:t>
            </w:r>
          </w:p>
        </w:tc>
      </w:tr>
    </w:tbl>
    <w:p w:rsidR="00A47585" w:rsidRDefault="00A47585">
      <w:pPr>
        <w:pStyle w:val="body"/>
      </w:pPr>
    </w:p>
    <w:p w:rsidR="00A47585" w:rsidRDefault="00A47585">
      <w:pPr>
        <w:pStyle w:val="body"/>
      </w:pPr>
      <w:r>
        <w:t>The following are the required constraints of COURSES table.</w:t>
      </w:r>
    </w:p>
    <w:p w:rsidR="00A47585" w:rsidRDefault="00A47585">
      <w:pPr>
        <w:pStyle w:val="body"/>
      </w:pPr>
    </w:p>
    <w:p w:rsidR="00A47585" w:rsidRDefault="00A47585">
      <w:pPr>
        <w:pStyle w:val="bullets"/>
      </w:pPr>
      <w:r>
        <w:t>CCODE is primary key.</w:t>
      </w:r>
    </w:p>
    <w:p w:rsidR="00A47585" w:rsidRDefault="00A47585">
      <w:pPr>
        <w:pStyle w:val="bullets"/>
      </w:pPr>
      <w:r>
        <w:t>FEE must be greater than or equal to 0.</w:t>
      </w:r>
    </w:p>
    <w:p w:rsidR="00A47585" w:rsidRDefault="00A47585">
      <w:pPr>
        <w:pStyle w:val="bullets"/>
      </w:pPr>
      <w:r>
        <w:t>DURATION must be greater than or equal to 0.</w:t>
      </w:r>
    </w:p>
    <w:p w:rsidR="00A47585" w:rsidRDefault="00A47585">
      <w:pPr>
        <w:pStyle w:val="body"/>
      </w:pPr>
    </w:p>
    <w:p w:rsidR="00A47585" w:rsidRDefault="00A47585">
      <w:pPr>
        <w:pStyle w:val="body"/>
      </w:pPr>
    </w:p>
    <w:p w:rsidR="00A47585" w:rsidRDefault="00A47585">
      <w:pPr>
        <w:pStyle w:val="heading40"/>
      </w:pPr>
      <w:r>
        <w:t>FACULTY Table</w:t>
      </w:r>
    </w:p>
    <w:p w:rsidR="00A47585" w:rsidRDefault="00A47585">
      <w:pPr>
        <w:pStyle w:val="body"/>
      </w:pPr>
      <w:r>
        <w:t>Contains information about all the faculty members. Each faculty member is given a code called as FACCODE.</w:t>
      </w:r>
    </w:p>
    <w:p w:rsidR="00A47585" w:rsidRDefault="00A47585">
      <w:pPr>
        <w:pStyle w:val="heading4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99"/>
        <w:gridCol w:w="1718"/>
        <w:gridCol w:w="4719"/>
      </w:tblGrid>
      <w:tr w:rsidR="00A47585">
        <w:tblPrEx>
          <w:tblCellMar>
            <w:top w:w="0" w:type="dxa"/>
            <w:bottom w:w="0" w:type="dxa"/>
          </w:tblCellMar>
        </w:tblPrEx>
        <w:tc>
          <w:tcPr>
            <w:tcW w:w="1721" w:type="dxa"/>
          </w:tcPr>
          <w:p w:rsidR="00A47585" w:rsidRDefault="00A47585">
            <w:pPr>
              <w:pStyle w:val="body"/>
              <w:rPr>
                <w:b/>
                <w:bCs/>
              </w:rPr>
            </w:pPr>
            <w:r>
              <w:rPr>
                <w:b/>
                <w:bCs/>
              </w:rPr>
              <w:t>Column Name</w:t>
            </w:r>
          </w:p>
        </w:tc>
        <w:tc>
          <w:tcPr>
            <w:tcW w:w="1538" w:type="dxa"/>
          </w:tcPr>
          <w:p w:rsidR="00A47585" w:rsidRDefault="00A47585">
            <w:pPr>
              <w:pStyle w:val="body"/>
              <w:rPr>
                <w:b/>
                <w:bCs/>
              </w:rPr>
            </w:pPr>
            <w:r>
              <w:rPr>
                <w:b/>
                <w:bCs/>
              </w:rPr>
              <w:t>Data Type</w:t>
            </w:r>
          </w:p>
        </w:tc>
        <w:tc>
          <w:tcPr>
            <w:tcW w:w="4841" w:type="dxa"/>
          </w:tcPr>
          <w:p w:rsidR="00A47585" w:rsidRDefault="00A47585">
            <w:pPr>
              <w:pStyle w:val="body"/>
              <w:rPr>
                <w:b/>
                <w:bCs/>
              </w:rPr>
            </w:pPr>
            <w:r>
              <w:rPr>
                <w:b/>
                <w:bCs/>
              </w:rPr>
              <w:t>Description</w:t>
            </w:r>
          </w:p>
        </w:tc>
      </w:tr>
      <w:tr w:rsidR="00A47585">
        <w:tblPrEx>
          <w:tblCellMar>
            <w:top w:w="0" w:type="dxa"/>
            <w:bottom w:w="0" w:type="dxa"/>
          </w:tblCellMar>
        </w:tblPrEx>
        <w:tc>
          <w:tcPr>
            <w:tcW w:w="1721" w:type="dxa"/>
          </w:tcPr>
          <w:p w:rsidR="00A47585" w:rsidRDefault="00A47585">
            <w:pPr>
              <w:pStyle w:val="body"/>
            </w:pPr>
            <w:r>
              <w:t>FACCODE</w:t>
            </w:r>
          </w:p>
        </w:tc>
        <w:tc>
          <w:tcPr>
            <w:tcW w:w="1538" w:type="dxa"/>
          </w:tcPr>
          <w:p w:rsidR="00A47585" w:rsidRDefault="00A47585">
            <w:pPr>
              <w:pStyle w:val="body"/>
            </w:pPr>
            <w:r>
              <w:t>VARCHAR2(5)</w:t>
            </w:r>
          </w:p>
        </w:tc>
        <w:tc>
          <w:tcPr>
            <w:tcW w:w="4841" w:type="dxa"/>
          </w:tcPr>
          <w:p w:rsidR="00A47585" w:rsidRDefault="00A47585">
            <w:pPr>
              <w:pStyle w:val="body"/>
            </w:pPr>
            <w:r>
              <w:t>Faculty code. This is the primary key of the table.</w:t>
            </w:r>
          </w:p>
        </w:tc>
      </w:tr>
      <w:tr w:rsidR="00A47585">
        <w:tblPrEx>
          <w:tblCellMar>
            <w:top w:w="0" w:type="dxa"/>
            <w:bottom w:w="0" w:type="dxa"/>
          </w:tblCellMar>
        </w:tblPrEx>
        <w:tc>
          <w:tcPr>
            <w:tcW w:w="1721" w:type="dxa"/>
          </w:tcPr>
          <w:p w:rsidR="00A47585" w:rsidRDefault="00A47585">
            <w:pPr>
              <w:pStyle w:val="body"/>
            </w:pPr>
            <w:r>
              <w:t>NAME</w:t>
            </w:r>
          </w:p>
        </w:tc>
        <w:tc>
          <w:tcPr>
            <w:tcW w:w="1538" w:type="dxa"/>
          </w:tcPr>
          <w:p w:rsidR="00A47585" w:rsidRDefault="00A47585">
            <w:pPr>
              <w:pStyle w:val="body"/>
            </w:pPr>
            <w:r>
              <w:t>VARCHAR2(30)</w:t>
            </w:r>
          </w:p>
        </w:tc>
        <w:tc>
          <w:tcPr>
            <w:tcW w:w="4841" w:type="dxa"/>
          </w:tcPr>
          <w:p w:rsidR="00A47585" w:rsidRDefault="00A47585">
            <w:pPr>
              <w:pStyle w:val="body"/>
            </w:pPr>
            <w:r>
              <w:t>Name of the faculty.</w:t>
            </w:r>
          </w:p>
        </w:tc>
      </w:tr>
      <w:tr w:rsidR="00A47585">
        <w:tblPrEx>
          <w:tblCellMar>
            <w:top w:w="0" w:type="dxa"/>
            <w:bottom w:w="0" w:type="dxa"/>
          </w:tblCellMar>
        </w:tblPrEx>
        <w:tc>
          <w:tcPr>
            <w:tcW w:w="1721" w:type="dxa"/>
          </w:tcPr>
          <w:p w:rsidR="00A47585" w:rsidRDefault="00A47585">
            <w:pPr>
              <w:pStyle w:val="body"/>
            </w:pPr>
            <w:r>
              <w:t>QUAL</w:t>
            </w:r>
          </w:p>
        </w:tc>
        <w:tc>
          <w:tcPr>
            <w:tcW w:w="1538" w:type="dxa"/>
          </w:tcPr>
          <w:p w:rsidR="00A47585" w:rsidRDefault="00A47585">
            <w:pPr>
              <w:pStyle w:val="body"/>
            </w:pPr>
            <w:r>
              <w:t>VARCHAR2(30)</w:t>
            </w:r>
          </w:p>
        </w:tc>
        <w:tc>
          <w:tcPr>
            <w:tcW w:w="4841" w:type="dxa"/>
          </w:tcPr>
          <w:p w:rsidR="00A47585" w:rsidRDefault="00A47585">
            <w:pPr>
              <w:pStyle w:val="body"/>
            </w:pPr>
            <w:r>
              <w:t>Qualification of the faculty member.</w:t>
            </w:r>
          </w:p>
        </w:tc>
      </w:tr>
      <w:tr w:rsidR="00A47585">
        <w:tblPrEx>
          <w:tblCellMar>
            <w:top w:w="0" w:type="dxa"/>
            <w:bottom w:w="0" w:type="dxa"/>
          </w:tblCellMar>
        </w:tblPrEx>
        <w:tc>
          <w:tcPr>
            <w:tcW w:w="1721" w:type="dxa"/>
          </w:tcPr>
          <w:p w:rsidR="00A47585" w:rsidRDefault="00A47585">
            <w:pPr>
              <w:pStyle w:val="body"/>
            </w:pPr>
            <w:r>
              <w:t>EXP</w:t>
            </w:r>
          </w:p>
        </w:tc>
        <w:tc>
          <w:tcPr>
            <w:tcW w:w="1538" w:type="dxa"/>
          </w:tcPr>
          <w:p w:rsidR="00A47585" w:rsidRDefault="00A47585">
            <w:pPr>
              <w:pStyle w:val="body"/>
            </w:pPr>
            <w:r>
              <w:t>VARCHAR2(100)</w:t>
            </w:r>
          </w:p>
        </w:tc>
        <w:tc>
          <w:tcPr>
            <w:tcW w:w="4841" w:type="dxa"/>
          </w:tcPr>
          <w:p w:rsidR="00A47585" w:rsidRDefault="00A47585">
            <w:pPr>
              <w:pStyle w:val="body"/>
            </w:pPr>
            <w:r>
              <w:t>Experience of the faculty member.</w:t>
            </w:r>
          </w:p>
        </w:tc>
      </w:tr>
    </w:tbl>
    <w:p w:rsidR="00A47585" w:rsidRDefault="00A47585">
      <w:pPr>
        <w:pStyle w:val="body"/>
      </w:pPr>
    </w:p>
    <w:p w:rsidR="00A47585" w:rsidRDefault="00A47585">
      <w:pPr>
        <w:pStyle w:val="body"/>
      </w:pPr>
      <w:r>
        <w:t>The following are the constraints of FACULTY table.</w:t>
      </w:r>
    </w:p>
    <w:p w:rsidR="00A47585" w:rsidRDefault="00A47585">
      <w:pPr>
        <w:pStyle w:val="body"/>
      </w:pPr>
    </w:p>
    <w:p w:rsidR="00A47585" w:rsidRDefault="00A47585">
      <w:pPr>
        <w:pStyle w:val="bullets"/>
      </w:pPr>
      <w:r>
        <w:t>FACCODE is primary key.</w:t>
      </w:r>
    </w:p>
    <w:p w:rsidR="00A47585" w:rsidRDefault="00A47585">
      <w:pPr>
        <w:pStyle w:val="body"/>
      </w:pPr>
    </w:p>
    <w:p w:rsidR="00A47585" w:rsidRDefault="00A47585">
      <w:pPr>
        <w:pStyle w:val="body"/>
      </w:pPr>
    </w:p>
    <w:p w:rsidR="00A47585" w:rsidRDefault="00A47585">
      <w:pPr>
        <w:pStyle w:val="heading40"/>
      </w:pPr>
      <w:r>
        <w:t>COURSE_FACULTY table</w:t>
      </w:r>
    </w:p>
    <w:p w:rsidR="00A47585" w:rsidRDefault="00A47585">
      <w:pPr>
        <w:pStyle w:val="body"/>
      </w:pPr>
      <w:r>
        <w:t>Contains information regarding which faculty member can take which course.  A single faculty member may be capable of handling multiple courses. However, each member is given a grade depending on his expertise in handling the subject. The grade will be wither A, B or C.</w:t>
      </w:r>
    </w:p>
    <w:p w:rsidR="00A47585" w:rsidRDefault="00A47585">
      <w:pPr>
        <w:pStyle w:val="heading4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88"/>
        <w:gridCol w:w="1507"/>
        <w:gridCol w:w="4941"/>
      </w:tblGrid>
      <w:tr w:rsidR="00A47585">
        <w:tblPrEx>
          <w:tblCellMar>
            <w:top w:w="0" w:type="dxa"/>
            <w:bottom w:w="0" w:type="dxa"/>
          </w:tblCellMar>
        </w:tblPrEx>
        <w:tc>
          <w:tcPr>
            <w:tcW w:w="1743" w:type="dxa"/>
          </w:tcPr>
          <w:p w:rsidR="00A47585" w:rsidRDefault="00A47585">
            <w:pPr>
              <w:pStyle w:val="body"/>
              <w:rPr>
                <w:b/>
                <w:bCs/>
              </w:rPr>
            </w:pPr>
            <w:r>
              <w:rPr>
                <w:b/>
                <w:bCs/>
              </w:rPr>
              <w:t>Column Name</w:t>
            </w:r>
          </w:p>
        </w:tc>
        <w:tc>
          <w:tcPr>
            <w:tcW w:w="1509" w:type="dxa"/>
          </w:tcPr>
          <w:p w:rsidR="00A47585" w:rsidRDefault="00A47585">
            <w:pPr>
              <w:pStyle w:val="body"/>
              <w:rPr>
                <w:b/>
                <w:bCs/>
              </w:rPr>
            </w:pPr>
            <w:r>
              <w:rPr>
                <w:b/>
                <w:bCs/>
              </w:rPr>
              <w:t>Data Type</w:t>
            </w:r>
          </w:p>
        </w:tc>
        <w:tc>
          <w:tcPr>
            <w:tcW w:w="5273" w:type="dxa"/>
          </w:tcPr>
          <w:p w:rsidR="00A47585" w:rsidRDefault="00A47585">
            <w:pPr>
              <w:pStyle w:val="body"/>
              <w:rPr>
                <w:b/>
                <w:bCs/>
              </w:rPr>
            </w:pPr>
            <w:r>
              <w:rPr>
                <w:b/>
                <w:bCs/>
              </w:rPr>
              <w:t>Description</w:t>
            </w:r>
          </w:p>
        </w:tc>
      </w:tr>
      <w:tr w:rsidR="00A47585">
        <w:tblPrEx>
          <w:tblCellMar>
            <w:top w:w="0" w:type="dxa"/>
            <w:bottom w:w="0" w:type="dxa"/>
          </w:tblCellMar>
        </w:tblPrEx>
        <w:tc>
          <w:tcPr>
            <w:tcW w:w="1743" w:type="dxa"/>
          </w:tcPr>
          <w:p w:rsidR="00A47585" w:rsidRDefault="00A47585">
            <w:pPr>
              <w:pStyle w:val="body"/>
            </w:pPr>
            <w:r>
              <w:t>FACCODE</w:t>
            </w:r>
          </w:p>
        </w:tc>
        <w:tc>
          <w:tcPr>
            <w:tcW w:w="1509" w:type="dxa"/>
          </w:tcPr>
          <w:p w:rsidR="00A47585" w:rsidRDefault="00A47585">
            <w:pPr>
              <w:pStyle w:val="body"/>
            </w:pPr>
            <w:r>
              <w:t>VARCHAR2(5)</w:t>
            </w:r>
          </w:p>
        </w:tc>
        <w:tc>
          <w:tcPr>
            <w:tcW w:w="5273" w:type="dxa"/>
          </w:tcPr>
          <w:p w:rsidR="00A47585" w:rsidRDefault="00A47585">
            <w:pPr>
              <w:pStyle w:val="body"/>
            </w:pPr>
            <w:r>
              <w:t xml:space="preserve">Faculty code. </w:t>
            </w:r>
          </w:p>
        </w:tc>
      </w:tr>
      <w:tr w:rsidR="00A47585">
        <w:tblPrEx>
          <w:tblCellMar>
            <w:top w:w="0" w:type="dxa"/>
            <w:bottom w:w="0" w:type="dxa"/>
          </w:tblCellMar>
        </w:tblPrEx>
        <w:tc>
          <w:tcPr>
            <w:tcW w:w="1743" w:type="dxa"/>
          </w:tcPr>
          <w:p w:rsidR="00A47585" w:rsidRDefault="00A47585">
            <w:pPr>
              <w:pStyle w:val="body"/>
            </w:pPr>
            <w:r>
              <w:t>CCODE</w:t>
            </w:r>
          </w:p>
        </w:tc>
        <w:tc>
          <w:tcPr>
            <w:tcW w:w="1509" w:type="dxa"/>
          </w:tcPr>
          <w:p w:rsidR="00A47585" w:rsidRDefault="00A47585">
            <w:pPr>
              <w:pStyle w:val="body"/>
            </w:pPr>
            <w:r>
              <w:t>VARCHAR2(5)</w:t>
            </w:r>
          </w:p>
        </w:tc>
        <w:tc>
          <w:tcPr>
            <w:tcW w:w="5273" w:type="dxa"/>
          </w:tcPr>
          <w:p w:rsidR="00A47585" w:rsidRDefault="00A47585">
            <w:pPr>
              <w:pStyle w:val="body"/>
            </w:pPr>
            <w:r>
              <w:t>Course the faculty can handle.</w:t>
            </w:r>
          </w:p>
        </w:tc>
      </w:tr>
      <w:tr w:rsidR="00A47585">
        <w:tblPrEx>
          <w:tblCellMar>
            <w:top w:w="0" w:type="dxa"/>
            <w:bottom w:w="0" w:type="dxa"/>
          </w:tblCellMar>
        </w:tblPrEx>
        <w:tc>
          <w:tcPr>
            <w:tcW w:w="1743" w:type="dxa"/>
          </w:tcPr>
          <w:p w:rsidR="00A47585" w:rsidRDefault="00A47585">
            <w:pPr>
              <w:pStyle w:val="body"/>
            </w:pPr>
            <w:r>
              <w:t>GRADE</w:t>
            </w:r>
          </w:p>
        </w:tc>
        <w:tc>
          <w:tcPr>
            <w:tcW w:w="1509" w:type="dxa"/>
          </w:tcPr>
          <w:p w:rsidR="00A47585" w:rsidRDefault="00A47585">
            <w:pPr>
              <w:pStyle w:val="body"/>
            </w:pPr>
            <w:r>
              <w:t>CHAR(1)</w:t>
            </w:r>
          </w:p>
        </w:tc>
        <w:tc>
          <w:tcPr>
            <w:tcW w:w="5273" w:type="dxa"/>
          </w:tcPr>
          <w:p w:rsidR="00A47585" w:rsidRDefault="00A47585">
            <w:pPr>
              <w:pStyle w:val="body"/>
            </w:pPr>
            <w:r>
              <w:t>Rating of faculty’s ability to handle this particular code.</w:t>
            </w:r>
          </w:p>
          <w:p w:rsidR="00A47585" w:rsidRDefault="00A47585">
            <w:pPr>
              <w:pStyle w:val="body"/>
            </w:pPr>
            <w:r>
              <w:t>A – Very good, B- Good,</w:t>
            </w:r>
          </w:p>
          <w:p w:rsidR="00A47585" w:rsidRDefault="00A47585">
            <w:pPr>
              <w:pStyle w:val="body"/>
            </w:pPr>
            <w:r>
              <w:t>C- Average.</w:t>
            </w:r>
          </w:p>
        </w:tc>
      </w:tr>
    </w:tbl>
    <w:p w:rsidR="00A47585" w:rsidRDefault="00A47585"/>
    <w:p w:rsidR="00A47585" w:rsidRDefault="00A47585">
      <w:pPr>
        <w:pStyle w:val="body"/>
      </w:pPr>
      <w:r>
        <w:t>The following are the constraints of the table.</w:t>
      </w:r>
    </w:p>
    <w:p w:rsidR="00A47585" w:rsidRDefault="00A47585">
      <w:pPr>
        <w:pStyle w:val="heading40"/>
      </w:pPr>
    </w:p>
    <w:p w:rsidR="00A47585" w:rsidRDefault="00A47585">
      <w:pPr>
        <w:pStyle w:val="bullets"/>
      </w:pPr>
      <w:r>
        <w:t>FACCODE is a foreign key referencing FACCODE column of FACULTY table.</w:t>
      </w:r>
    </w:p>
    <w:p w:rsidR="00A47585" w:rsidRDefault="00A47585">
      <w:pPr>
        <w:pStyle w:val="bullets"/>
      </w:pPr>
      <w:r>
        <w:t>CCODE is a foreign key referencing CCODE column of COURSES table.</w:t>
      </w:r>
    </w:p>
    <w:p w:rsidR="00A47585" w:rsidRDefault="00A47585">
      <w:pPr>
        <w:pStyle w:val="bullets"/>
      </w:pPr>
      <w:r>
        <w:lastRenderedPageBreak/>
        <w:t>Primary key is consisting of FACCODE and CCODE.</w:t>
      </w:r>
    </w:p>
    <w:p w:rsidR="00A47585" w:rsidRDefault="00A47585">
      <w:pPr>
        <w:pStyle w:val="bullets"/>
      </w:pPr>
      <w:r>
        <w:t>GRADE column must contain either A, B or C.</w:t>
      </w:r>
    </w:p>
    <w:p w:rsidR="00A47585" w:rsidRDefault="00A47585">
      <w:pPr>
        <w:pStyle w:val="heading40"/>
      </w:pPr>
    </w:p>
    <w:p w:rsidR="00A47585" w:rsidRDefault="00A47585">
      <w:pPr>
        <w:pStyle w:val="heading40"/>
      </w:pPr>
      <w:r>
        <w:t xml:space="preserve">Batches table </w:t>
      </w:r>
    </w:p>
    <w:p w:rsidR="00A47585" w:rsidRDefault="00A47585">
      <w:pPr>
        <w:pStyle w:val="body"/>
      </w:pPr>
      <w:r>
        <w:t>Contains information about all the batches. These batches include batches that were completed, that are currently running and that are scheduled but yet to start.</w:t>
      </w:r>
    </w:p>
    <w:p w:rsidR="00A47585" w:rsidRDefault="00A47585">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28"/>
        <w:gridCol w:w="1530"/>
        <w:gridCol w:w="4878"/>
      </w:tblGrid>
      <w:tr w:rsidR="00A47585">
        <w:tblPrEx>
          <w:tblCellMar>
            <w:top w:w="0" w:type="dxa"/>
            <w:bottom w:w="0" w:type="dxa"/>
          </w:tblCellMar>
        </w:tblPrEx>
        <w:tc>
          <w:tcPr>
            <w:tcW w:w="1728" w:type="dxa"/>
          </w:tcPr>
          <w:p w:rsidR="00A47585" w:rsidRDefault="00A47585">
            <w:pPr>
              <w:pStyle w:val="body"/>
              <w:rPr>
                <w:b/>
                <w:bCs/>
              </w:rPr>
            </w:pPr>
            <w:r>
              <w:rPr>
                <w:b/>
                <w:bCs/>
              </w:rPr>
              <w:t>Column Name</w:t>
            </w:r>
          </w:p>
        </w:tc>
        <w:tc>
          <w:tcPr>
            <w:tcW w:w="1530" w:type="dxa"/>
          </w:tcPr>
          <w:p w:rsidR="00A47585" w:rsidRDefault="00A47585">
            <w:pPr>
              <w:pStyle w:val="body"/>
              <w:rPr>
                <w:b/>
                <w:bCs/>
              </w:rPr>
            </w:pPr>
            <w:r>
              <w:rPr>
                <w:b/>
                <w:bCs/>
              </w:rPr>
              <w:t>Data Type</w:t>
            </w:r>
          </w:p>
        </w:tc>
        <w:tc>
          <w:tcPr>
            <w:tcW w:w="4878" w:type="dxa"/>
          </w:tcPr>
          <w:p w:rsidR="00A47585" w:rsidRDefault="00A47585">
            <w:pPr>
              <w:pStyle w:val="body"/>
              <w:rPr>
                <w:b/>
                <w:bCs/>
              </w:rPr>
            </w:pPr>
            <w:r>
              <w:rPr>
                <w:b/>
                <w:bCs/>
              </w:rPr>
              <w:t>Description</w:t>
            </w:r>
          </w:p>
        </w:tc>
      </w:tr>
      <w:tr w:rsidR="00A47585">
        <w:tblPrEx>
          <w:tblCellMar>
            <w:top w:w="0" w:type="dxa"/>
            <w:bottom w:w="0" w:type="dxa"/>
          </w:tblCellMar>
        </w:tblPrEx>
        <w:tc>
          <w:tcPr>
            <w:tcW w:w="1728" w:type="dxa"/>
          </w:tcPr>
          <w:p w:rsidR="00A47585" w:rsidRDefault="00A47585">
            <w:pPr>
              <w:pStyle w:val="body"/>
            </w:pPr>
            <w:r>
              <w:t>BCODE</w:t>
            </w:r>
          </w:p>
        </w:tc>
        <w:tc>
          <w:tcPr>
            <w:tcW w:w="1530" w:type="dxa"/>
          </w:tcPr>
          <w:p w:rsidR="00A47585" w:rsidRDefault="00A47585">
            <w:pPr>
              <w:pStyle w:val="body"/>
            </w:pPr>
            <w:r>
              <w:t>VARCHAR2(5)</w:t>
            </w:r>
          </w:p>
        </w:tc>
        <w:tc>
          <w:tcPr>
            <w:tcW w:w="4878" w:type="dxa"/>
          </w:tcPr>
          <w:p w:rsidR="00A47585" w:rsidRDefault="00A47585">
            <w:pPr>
              <w:pStyle w:val="body"/>
            </w:pPr>
            <w:r>
              <w:t>Code that is assigned to each batch. This is the primary key of the table.</w:t>
            </w:r>
          </w:p>
        </w:tc>
      </w:tr>
      <w:tr w:rsidR="00A47585">
        <w:tblPrEx>
          <w:tblCellMar>
            <w:top w:w="0" w:type="dxa"/>
            <w:bottom w:w="0" w:type="dxa"/>
          </w:tblCellMar>
        </w:tblPrEx>
        <w:tc>
          <w:tcPr>
            <w:tcW w:w="1728" w:type="dxa"/>
          </w:tcPr>
          <w:p w:rsidR="00A47585" w:rsidRDefault="00A47585">
            <w:pPr>
              <w:pStyle w:val="body"/>
            </w:pPr>
            <w:r>
              <w:t>CCODE</w:t>
            </w:r>
          </w:p>
        </w:tc>
        <w:tc>
          <w:tcPr>
            <w:tcW w:w="1530" w:type="dxa"/>
          </w:tcPr>
          <w:p w:rsidR="00A47585" w:rsidRDefault="00A47585">
            <w:pPr>
              <w:pStyle w:val="body"/>
            </w:pPr>
            <w:r>
              <w:t>VARCHAR2(5)</w:t>
            </w:r>
          </w:p>
        </w:tc>
        <w:tc>
          <w:tcPr>
            <w:tcW w:w="4878" w:type="dxa"/>
          </w:tcPr>
          <w:p w:rsidR="00A47585" w:rsidRDefault="00A47585">
            <w:pPr>
              <w:pStyle w:val="body"/>
            </w:pPr>
            <w:r>
              <w:t>Course code of the course  of this batch. This is a foreign key referencing CCODE of COURSES table.</w:t>
            </w:r>
          </w:p>
        </w:tc>
      </w:tr>
      <w:tr w:rsidR="00A47585">
        <w:tblPrEx>
          <w:tblCellMar>
            <w:top w:w="0" w:type="dxa"/>
            <w:bottom w:w="0" w:type="dxa"/>
          </w:tblCellMar>
        </w:tblPrEx>
        <w:tc>
          <w:tcPr>
            <w:tcW w:w="1728" w:type="dxa"/>
          </w:tcPr>
          <w:p w:rsidR="00A47585" w:rsidRDefault="00A47585">
            <w:pPr>
              <w:pStyle w:val="body"/>
            </w:pPr>
            <w:r>
              <w:t>FACCODE</w:t>
            </w:r>
          </w:p>
        </w:tc>
        <w:tc>
          <w:tcPr>
            <w:tcW w:w="1530" w:type="dxa"/>
          </w:tcPr>
          <w:p w:rsidR="00A47585" w:rsidRDefault="00A47585">
            <w:pPr>
              <w:pStyle w:val="body"/>
            </w:pPr>
            <w:r>
              <w:t>VARCHAR2(5)</w:t>
            </w:r>
          </w:p>
        </w:tc>
        <w:tc>
          <w:tcPr>
            <w:tcW w:w="4878" w:type="dxa"/>
          </w:tcPr>
          <w:p w:rsidR="00A47585" w:rsidRDefault="00A47585">
            <w:pPr>
              <w:pStyle w:val="body"/>
            </w:pPr>
            <w:r>
              <w:t>Code of the faculty member taking this batch.</w:t>
            </w:r>
          </w:p>
        </w:tc>
      </w:tr>
      <w:tr w:rsidR="00A47585">
        <w:tblPrEx>
          <w:tblCellMar>
            <w:top w:w="0" w:type="dxa"/>
            <w:bottom w:w="0" w:type="dxa"/>
          </w:tblCellMar>
        </w:tblPrEx>
        <w:tc>
          <w:tcPr>
            <w:tcW w:w="1728" w:type="dxa"/>
          </w:tcPr>
          <w:p w:rsidR="00A47585" w:rsidRDefault="00A47585">
            <w:pPr>
              <w:pStyle w:val="body"/>
            </w:pPr>
            <w:r>
              <w:t>STDATE</w:t>
            </w:r>
          </w:p>
        </w:tc>
        <w:tc>
          <w:tcPr>
            <w:tcW w:w="1530" w:type="dxa"/>
          </w:tcPr>
          <w:p w:rsidR="00A47585" w:rsidRDefault="00A47585">
            <w:pPr>
              <w:pStyle w:val="body"/>
            </w:pPr>
            <w:r>
              <w:t>DATE</w:t>
            </w:r>
          </w:p>
        </w:tc>
        <w:tc>
          <w:tcPr>
            <w:tcW w:w="4878" w:type="dxa"/>
          </w:tcPr>
          <w:p w:rsidR="00A47585" w:rsidRDefault="00A47585">
            <w:pPr>
              <w:pStyle w:val="body"/>
            </w:pPr>
            <w:r>
              <w:t>Date on which the batch has started or scheduled to start if batch has not yet started.</w:t>
            </w:r>
          </w:p>
        </w:tc>
      </w:tr>
      <w:tr w:rsidR="00A47585">
        <w:tblPrEx>
          <w:tblCellMar>
            <w:top w:w="0" w:type="dxa"/>
            <w:bottom w:w="0" w:type="dxa"/>
          </w:tblCellMar>
        </w:tblPrEx>
        <w:tc>
          <w:tcPr>
            <w:tcW w:w="1728" w:type="dxa"/>
          </w:tcPr>
          <w:p w:rsidR="00A47585" w:rsidRDefault="00A47585">
            <w:pPr>
              <w:pStyle w:val="body"/>
            </w:pPr>
            <w:r>
              <w:t>ENDDATE</w:t>
            </w:r>
          </w:p>
        </w:tc>
        <w:tc>
          <w:tcPr>
            <w:tcW w:w="1530" w:type="dxa"/>
          </w:tcPr>
          <w:p w:rsidR="00A47585" w:rsidRDefault="00A47585">
            <w:pPr>
              <w:pStyle w:val="body"/>
            </w:pPr>
            <w:r>
              <w:t>DATE</w:t>
            </w:r>
          </w:p>
        </w:tc>
        <w:tc>
          <w:tcPr>
            <w:tcW w:w="4878" w:type="dxa"/>
          </w:tcPr>
          <w:p w:rsidR="00A47585" w:rsidRDefault="00A47585">
            <w:pPr>
              <w:pStyle w:val="body"/>
            </w:pPr>
            <w:r>
              <w:t>Date on which the batch has completed. If batch is not completed this will be null.</w:t>
            </w:r>
          </w:p>
        </w:tc>
      </w:tr>
      <w:tr w:rsidR="00A47585">
        <w:tblPrEx>
          <w:tblCellMar>
            <w:top w:w="0" w:type="dxa"/>
            <w:bottom w:w="0" w:type="dxa"/>
          </w:tblCellMar>
        </w:tblPrEx>
        <w:tc>
          <w:tcPr>
            <w:tcW w:w="1728" w:type="dxa"/>
          </w:tcPr>
          <w:p w:rsidR="00A47585" w:rsidRDefault="00A47585">
            <w:pPr>
              <w:pStyle w:val="body"/>
            </w:pPr>
            <w:r>
              <w:t>TIMING</w:t>
            </w:r>
          </w:p>
        </w:tc>
        <w:tc>
          <w:tcPr>
            <w:tcW w:w="1530" w:type="dxa"/>
          </w:tcPr>
          <w:p w:rsidR="00A47585" w:rsidRDefault="00A47585">
            <w:pPr>
              <w:pStyle w:val="body"/>
            </w:pPr>
            <w:r>
              <w:t>NUMBER(1)</w:t>
            </w:r>
          </w:p>
        </w:tc>
        <w:tc>
          <w:tcPr>
            <w:tcW w:w="4878" w:type="dxa"/>
          </w:tcPr>
          <w:p w:rsidR="00A47585" w:rsidRDefault="00A47585">
            <w:pPr>
              <w:pStyle w:val="body"/>
            </w:pPr>
            <w:r>
              <w:t>Number indicating the timing of the batch. 1- morning, 2 – after noon, and 3-evening.</w:t>
            </w:r>
          </w:p>
        </w:tc>
      </w:tr>
    </w:tbl>
    <w:p w:rsidR="00A47585" w:rsidRDefault="00A47585">
      <w:pPr>
        <w:pStyle w:val="body"/>
      </w:pPr>
    </w:p>
    <w:p w:rsidR="00A47585" w:rsidRDefault="00A47585">
      <w:pPr>
        <w:pStyle w:val="body"/>
      </w:pPr>
      <w:r>
        <w:t>The following are the required constraints of this table.</w:t>
      </w:r>
    </w:p>
    <w:p w:rsidR="00A47585" w:rsidRDefault="00A47585">
      <w:pPr>
        <w:pStyle w:val="body"/>
      </w:pPr>
    </w:p>
    <w:p w:rsidR="00A47585" w:rsidRDefault="00A47585">
      <w:pPr>
        <w:pStyle w:val="bullets"/>
      </w:pPr>
      <w:r>
        <w:t>BCODE is the primary key.</w:t>
      </w:r>
    </w:p>
    <w:p w:rsidR="00A47585" w:rsidRDefault="00A47585">
      <w:pPr>
        <w:pStyle w:val="bullets"/>
      </w:pPr>
      <w:r>
        <w:t>CCODE is a foreign key referencing CCODE of COURSES table.</w:t>
      </w:r>
    </w:p>
    <w:p w:rsidR="00A47585" w:rsidRDefault="00A47585">
      <w:pPr>
        <w:pStyle w:val="bullets"/>
      </w:pPr>
      <w:r>
        <w:t>FACCODE is a foreign key referencing FACCODE of FACULTY table.</w:t>
      </w:r>
    </w:p>
    <w:p w:rsidR="00A47585" w:rsidRDefault="00A47585">
      <w:pPr>
        <w:pStyle w:val="bullets"/>
      </w:pPr>
      <w:r>
        <w:t>STDATA must be &lt;= ENDDATE</w:t>
      </w:r>
    </w:p>
    <w:p w:rsidR="00A47585" w:rsidRDefault="00A47585">
      <w:pPr>
        <w:pStyle w:val="bullets"/>
      </w:pPr>
      <w:r>
        <w:t>TIMING column must be 1, 2 or 3.</w:t>
      </w:r>
    </w:p>
    <w:p w:rsidR="00A47585" w:rsidRDefault="00A47585">
      <w:pPr>
        <w:pStyle w:val="body"/>
      </w:pPr>
    </w:p>
    <w:p w:rsidR="00A47585" w:rsidRDefault="00A47585">
      <w:pPr>
        <w:pStyle w:val="body"/>
      </w:pPr>
    </w:p>
    <w:p w:rsidR="00A47585" w:rsidRDefault="00A47585">
      <w:pPr>
        <w:pStyle w:val="heading40"/>
      </w:pPr>
      <w:r>
        <w:t>STUDENTS table</w:t>
      </w:r>
    </w:p>
    <w:p w:rsidR="00A47585" w:rsidRDefault="00A47585">
      <w:pPr>
        <w:pStyle w:val="body"/>
      </w:pPr>
      <w:r>
        <w:t xml:space="preserve">Contains information about all the students of the institute. Each student is given a roll number. Roll number will be allotted to each student of each batch. </w:t>
      </w:r>
    </w:p>
    <w:p w:rsidR="00A47585" w:rsidRDefault="00A47585">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638"/>
        <w:gridCol w:w="1710"/>
        <w:gridCol w:w="4788"/>
      </w:tblGrid>
      <w:tr w:rsidR="00A47585">
        <w:tblPrEx>
          <w:tblCellMar>
            <w:top w:w="0" w:type="dxa"/>
            <w:bottom w:w="0" w:type="dxa"/>
          </w:tblCellMar>
        </w:tblPrEx>
        <w:tc>
          <w:tcPr>
            <w:tcW w:w="1638" w:type="dxa"/>
          </w:tcPr>
          <w:p w:rsidR="00A47585" w:rsidRDefault="00A47585">
            <w:pPr>
              <w:pStyle w:val="body"/>
              <w:rPr>
                <w:b/>
                <w:bCs/>
              </w:rPr>
            </w:pPr>
            <w:r>
              <w:rPr>
                <w:b/>
                <w:bCs/>
              </w:rPr>
              <w:t>Column Name</w:t>
            </w:r>
          </w:p>
        </w:tc>
        <w:tc>
          <w:tcPr>
            <w:tcW w:w="1710" w:type="dxa"/>
          </w:tcPr>
          <w:p w:rsidR="00A47585" w:rsidRDefault="00A47585">
            <w:pPr>
              <w:pStyle w:val="body"/>
              <w:rPr>
                <w:b/>
                <w:bCs/>
              </w:rPr>
            </w:pPr>
            <w:r>
              <w:rPr>
                <w:b/>
                <w:bCs/>
              </w:rPr>
              <w:t>Data Type</w:t>
            </w:r>
          </w:p>
        </w:tc>
        <w:tc>
          <w:tcPr>
            <w:tcW w:w="4788" w:type="dxa"/>
          </w:tcPr>
          <w:p w:rsidR="00A47585" w:rsidRDefault="00A47585">
            <w:pPr>
              <w:pStyle w:val="body"/>
              <w:rPr>
                <w:b/>
                <w:bCs/>
              </w:rPr>
            </w:pPr>
            <w:r>
              <w:rPr>
                <w:b/>
                <w:bCs/>
              </w:rPr>
              <w:t>Description</w:t>
            </w:r>
          </w:p>
        </w:tc>
      </w:tr>
      <w:tr w:rsidR="00A47585">
        <w:tblPrEx>
          <w:tblCellMar>
            <w:top w:w="0" w:type="dxa"/>
            <w:bottom w:w="0" w:type="dxa"/>
          </w:tblCellMar>
        </w:tblPrEx>
        <w:tc>
          <w:tcPr>
            <w:tcW w:w="1638" w:type="dxa"/>
          </w:tcPr>
          <w:p w:rsidR="00A47585" w:rsidRDefault="00A47585">
            <w:pPr>
              <w:pStyle w:val="body"/>
            </w:pPr>
            <w:r>
              <w:t>ROLLNO</w:t>
            </w:r>
          </w:p>
        </w:tc>
        <w:tc>
          <w:tcPr>
            <w:tcW w:w="1710" w:type="dxa"/>
          </w:tcPr>
          <w:p w:rsidR="00A47585" w:rsidRDefault="00A47585">
            <w:pPr>
              <w:pStyle w:val="body"/>
            </w:pPr>
            <w:r>
              <w:t>NUMBER(5)</w:t>
            </w:r>
          </w:p>
        </w:tc>
        <w:tc>
          <w:tcPr>
            <w:tcW w:w="4788" w:type="dxa"/>
          </w:tcPr>
          <w:p w:rsidR="00A47585" w:rsidRDefault="00A47585">
            <w:pPr>
              <w:pStyle w:val="body"/>
            </w:pPr>
            <w:r>
              <w:t>Roll number that is assigned to each student. This is the primary key of the table.</w:t>
            </w:r>
          </w:p>
        </w:tc>
      </w:tr>
      <w:tr w:rsidR="00A47585">
        <w:tblPrEx>
          <w:tblCellMar>
            <w:top w:w="0" w:type="dxa"/>
            <w:bottom w:w="0" w:type="dxa"/>
          </w:tblCellMar>
        </w:tblPrEx>
        <w:tc>
          <w:tcPr>
            <w:tcW w:w="1638" w:type="dxa"/>
          </w:tcPr>
          <w:p w:rsidR="00A47585" w:rsidRDefault="00A47585">
            <w:pPr>
              <w:pStyle w:val="body"/>
            </w:pPr>
            <w:r>
              <w:t>BCODE</w:t>
            </w:r>
          </w:p>
        </w:tc>
        <w:tc>
          <w:tcPr>
            <w:tcW w:w="1710" w:type="dxa"/>
          </w:tcPr>
          <w:p w:rsidR="00A47585" w:rsidRDefault="00A47585">
            <w:pPr>
              <w:pStyle w:val="body"/>
            </w:pPr>
            <w:r>
              <w:t>VARCHAR2(5)</w:t>
            </w:r>
          </w:p>
        </w:tc>
        <w:tc>
          <w:tcPr>
            <w:tcW w:w="4788" w:type="dxa"/>
          </w:tcPr>
          <w:p w:rsidR="00A47585" w:rsidRDefault="00A47585">
            <w:pPr>
              <w:pStyle w:val="body"/>
            </w:pPr>
            <w:r>
              <w:t>Code of the batch to which student belongs. This is the foreign key referencing BCODE of BATCHES table.</w:t>
            </w:r>
          </w:p>
        </w:tc>
      </w:tr>
      <w:tr w:rsidR="00A47585">
        <w:tblPrEx>
          <w:tblCellMar>
            <w:top w:w="0" w:type="dxa"/>
            <w:bottom w:w="0" w:type="dxa"/>
          </w:tblCellMar>
        </w:tblPrEx>
        <w:tc>
          <w:tcPr>
            <w:tcW w:w="1638" w:type="dxa"/>
          </w:tcPr>
          <w:p w:rsidR="00A47585" w:rsidRDefault="00A47585">
            <w:pPr>
              <w:pStyle w:val="body"/>
            </w:pPr>
            <w:r>
              <w:t>NAME</w:t>
            </w:r>
          </w:p>
        </w:tc>
        <w:tc>
          <w:tcPr>
            <w:tcW w:w="1710" w:type="dxa"/>
          </w:tcPr>
          <w:p w:rsidR="00A47585" w:rsidRDefault="00A47585">
            <w:pPr>
              <w:pStyle w:val="body"/>
            </w:pPr>
            <w:r>
              <w:t>VARCHAR2(30)</w:t>
            </w:r>
          </w:p>
        </w:tc>
        <w:tc>
          <w:tcPr>
            <w:tcW w:w="4788" w:type="dxa"/>
          </w:tcPr>
          <w:p w:rsidR="00A47585" w:rsidRDefault="00A47585">
            <w:pPr>
              <w:pStyle w:val="body"/>
            </w:pPr>
            <w:r>
              <w:t>Name of the student.</w:t>
            </w:r>
          </w:p>
        </w:tc>
      </w:tr>
      <w:tr w:rsidR="00A47585">
        <w:tblPrEx>
          <w:tblCellMar>
            <w:top w:w="0" w:type="dxa"/>
            <w:bottom w:w="0" w:type="dxa"/>
          </w:tblCellMar>
        </w:tblPrEx>
        <w:tc>
          <w:tcPr>
            <w:tcW w:w="1638" w:type="dxa"/>
          </w:tcPr>
          <w:p w:rsidR="00A47585" w:rsidRDefault="00A47585">
            <w:pPr>
              <w:pStyle w:val="body"/>
            </w:pPr>
            <w:r>
              <w:t>GENDER</w:t>
            </w:r>
          </w:p>
        </w:tc>
        <w:tc>
          <w:tcPr>
            <w:tcW w:w="1710" w:type="dxa"/>
          </w:tcPr>
          <w:p w:rsidR="00A47585" w:rsidRDefault="00A47585">
            <w:pPr>
              <w:pStyle w:val="body"/>
            </w:pPr>
            <w:r>
              <w:t>CHAR(1)</w:t>
            </w:r>
          </w:p>
        </w:tc>
        <w:tc>
          <w:tcPr>
            <w:tcW w:w="4788" w:type="dxa"/>
          </w:tcPr>
          <w:p w:rsidR="00A47585" w:rsidRDefault="00A47585">
            <w:pPr>
              <w:pStyle w:val="body"/>
            </w:pPr>
            <w:r>
              <w:t>Gender of the student. M for male and F for female.</w:t>
            </w:r>
          </w:p>
        </w:tc>
      </w:tr>
      <w:tr w:rsidR="00A47585">
        <w:tblPrEx>
          <w:tblCellMar>
            <w:top w:w="0" w:type="dxa"/>
            <w:bottom w:w="0" w:type="dxa"/>
          </w:tblCellMar>
        </w:tblPrEx>
        <w:tc>
          <w:tcPr>
            <w:tcW w:w="1638" w:type="dxa"/>
          </w:tcPr>
          <w:p w:rsidR="00A47585" w:rsidRDefault="00A47585">
            <w:pPr>
              <w:pStyle w:val="body"/>
            </w:pPr>
            <w:r>
              <w:t>DJ</w:t>
            </w:r>
          </w:p>
        </w:tc>
        <w:tc>
          <w:tcPr>
            <w:tcW w:w="1710" w:type="dxa"/>
          </w:tcPr>
          <w:p w:rsidR="00A47585" w:rsidRDefault="00A47585">
            <w:pPr>
              <w:pStyle w:val="body"/>
            </w:pPr>
            <w:r>
              <w:t>DATE</w:t>
            </w:r>
          </w:p>
        </w:tc>
        <w:tc>
          <w:tcPr>
            <w:tcW w:w="4788" w:type="dxa"/>
          </w:tcPr>
          <w:p w:rsidR="00A47585" w:rsidRDefault="00A47585">
            <w:pPr>
              <w:pStyle w:val="body"/>
            </w:pPr>
            <w:r>
              <w:t>Date on which the student has joined.</w:t>
            </w:r>
          </w:p>
        </w:tc>
      </w:tr>
      <w:tr w:rsidR="00A47585">
        <w:tblPrEx>
          <w:tblCellMar>
            <w:top w:w="0" w:type="dxa"/>
            <w:bottom w:w="0" w:type="dxa"/>
          </w:tblCellMar>
        </w:tblPrEx>
        <w:tc>
          <w:tcPr>
            <w:tcW w:w="1638" w:type="dxa"/>
          </w:tcPr>
          <w:p w:rsidR="00A47585" w:rsidRDefault="00A47585">
            <w:pPr>
              <w:pStyle w:val="body"/>
            </w:pPr>
            <w:r>
              <w:t>PHONE</w:t>
            </w:r>
          </w:p>
        </w:tc>
        <w:tc>
          <w:tcPr>
            <w:tcW w:w="1710" w:type="dxa"/>
          </w:tcPr>
          <w:p w:rsidR="00A47585" w:rsidRDefault="00A47585">
            <w:pPr>
              <w:pStyle w:val="body"/>
            </w:pPr>
            <w:r>
              <w:t>VARCHAR2(10)</w:t>
            </w:r>
          </w:p>
        </w:tc>
        <w:tc>
          <w:tcPr>
            <w:tcW w:w="4788" w:type="dxa"/>
          </w:tcPr>
          <w:p w:rsidR="00A47585" w:rsidRDefault="00A47585">
            <w:pPr>
              <w:pStyle w:val="body"/>
            </w:pPr>
            <w:r>
              <w:t>Contact number of the student.</w:t>
            </w:r>
          </w:p>
        </w:tc>
      </w:tr>
      <w:tr w:rsidR="00A47585">
        <w:tblPrEx>
          <w:tblCellMar>
            <w:top w:w="0" w:type="dxa"/>
            <w:bottom w:w="0" w:type="dxa"/>
          </w:tblCellMar>
        </w:tblPrEx>
        <w:tc>
          <w:tcPr>
            <w:tcW w:w="1638" w:type="dxa"/>
          </w:tcPr>
          <w:p w:rsidR="00A47585" w:rsidRDefault="00A47585">
            <w:pPr>
              <w:pStyle w:val="body"/>
            </w:pPr>
            <w:r>
              <w:t>EMAIL</w:t>
            </w:r>
          </w:p>
        </w:tc>
        <w:tc>
          <w:tcPr>
            <w:tcW w:w="1710" w:type="dxa"/>
          </w:tcPr>
          <w:p w:rsidR="00A47585" w:rsidRDefault="00A47585">
            <w:pPr>
              <w:pStyle w:val="body"/>
            </w:pPr>
            <w:r>
              <w:t>VARCHAR2(30)</w:t>
            </w:r>
          </w:p>
        </w:tc>
        <w:tc>
          <w:tcPr>
            <w:tcW w:w="4788" w:type="dxa"/>
          </w:tcPr>
          <w:p w:rsidR="00A47585" w:rsidRDefault="00A47585">
            <w:pPr>
              <w:pStyle w:val="body"/>
            </w:pPr>
            <w:r>
              <w:t>Email address of the student.</w:t>
            </w:r>
          </w:p>
        </w:tc>
      </w:tr>
    </w:tbl>
    <w:p w:rsidR="00A47585" w:rsidRDefault="00A47585">
      <w:pPr>
        <w:pStyle w:val="body"/>
      </w:pPr>
    </w:p>
    <w:p w:rsidR="00A47585" w:rsidRDefault="00A47585">
      <w:pPr>
        <w:pStyle w:val="body"/>
      </w:pPr>
      <w:r>
        <w:t>The following are the constraints of the table.</w:t>
      </w:r>
    </w:p>
    <w:p w:rsidR="00A47585" w:rsidRDefault="00A47585">
      <w:pPr>
        <w:pStyle w:val="body"/>
      </w:pPr>
    </w:p>
    <w:p w:rsidR="00A47585" w:rsidRDefault="00A47585">
      <w:pPr>
        <w:pStyle w:val="bullets"/>
      </w:pPr>
      <w:r>
        <w:t>ROLLNO is the primary key.</w:t>
      </w:r>
    </w:p>
    <w:p w:rsidR="00A47585" w:rsidRDefault="00A47585">
      <w:pPr>
        <w:pStyle w:val="bullets"/>
      </w:pPr>
      <w:r>
        <w:t>BCODE is a foreign key referencing BCODE of BATCHES table.</w:t>
      </w:r>
    </w:p>
    <w:p w:rsidR="00A47585" w:rsidRDefault="00A47585">
      <w:pPr>
        <w:pStyle w:val="bullets"/>
      </w:pPr>
      <w:r>
        <w:t>GENDER may be either M or F.</w:t>
      </w:r>
    </w:p>
    <w:p w:rsidR="00A47585" w:rsidRDefault="00A47585">
      <w:pPr>
        <w:pStyle w:val="body"/>
      </w:pPr>
    </w:p>
    <w:p w:rsidR="00A47585" w:rsidRDefault="00A47585">
      <w:pPr>
        <w:pStyle w:val="body"/>
      </w:pPr>
    </w:p>
    <w:p w:rsidR="00A47585" w:rsidRDefault="00A47585">
      <w:pPr>
        <w:pStyle w:val="heading40"/>
      </w:pPr>
      <w:r>
        <w:t>PAYMENTS table</w:t>
      </w:r>
    </w:p>
    <w:p w:rsidR="00A47585" w:rsidRDefault="00A47585">
      <w:pPr>
        <w:pStyle w:val="body"/>
      </w:pPr>
      <w:r>
        <w:t>Contains information about all the payment made by students of all bathes.</w:t>
      </w:r>
    </w:p>
    <w:p w:rsidR="00A47585" w:rsidRDefault="00A47585">
      <w:pPr>
        <w:pStyle w:val="heading4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38"/>
        <w:gridCol w:w="1297"/>
        <w:gridCol w:w="4191"/>
      </w:tblGrid>
      <w:tr w:rsidR="00A47585">
        <w:tblPrEx>
          <w:tblCellMar>
            <w:top w:w="0" w:type="dxa"/>
            <w:bottom w:w="0" w:type="dxa"/>
          </w:tblCellMar>
        </w:tblPrEx>
        <w:tc>
          <w:tcPr>
            <w:tcW w:w="1638" w:type="dxa"/>
          </w:tcPr>
          <w:p w:rsidR="00A47585" w:rsidRDefault="00A47585">
            <w:pPr>
              <w:pStyle w:val="body"/>
              <w:rPr>
                <w:b/>
                <w:bCs/>
              </w:rPr>
            </w:pPr>
            <w:r>
              <w:rPr>
                <w:b/>
                <w:bCs/>
              </w:rPr>
              <w:t>Column Name</w:t>
            </w:r>
          </w:p>
        </w:tc>
        <w:tc>
          <w:tcPr>
            <w:tcW w:w="1297" w:type="dxa"/>
          </w:tcPr>
          <w:p w:rsidR="00A47585" w:rsidRDefault="00A47585">
            <w:pPr>
              <w:pStyle w:val="body"/>
              <w:rPr>
                <w:b/>
                <w:bCs/>
              </w:rPr>
            </w:pPr>
            <w:r>
              <w:rPr>
                <w:b/>
                <w:bCs/>
              </w:rPr>
              <w:t>Data Type</w:t>
            </w:r>
          </w:p>
        </w:tc>
        <w:tc>
          <w:tcPr>
            <w:tcW w:w="4191" w:type="dxa"/>
          </w:tcPr>
          <w:p w:rsidR="00A47585" w:rsidRDefault="00A47585">
            <w:pPr>
              <w:pStyle w:val="body"/>
              <w:rPr>
                <w:b/>
                <w:bCs/>
              </w:rPr>
            </w:pPr>
            <w:r>
              <w:rPr>
                <w:b/>
                <w:bCs/>
              </w:rPr>
              <w:t>Description</w:t>
            </w:r>
          </w:p>
        </w:tc>
      </w:tr>
      <w:tr w:rsidR="00A47585">
        <w:tblPrEx>
          <w:tblCellMar>
            <w:top w:w="0" w:type="dxa"/>
            <w:bottom w:w="0" w:type="dxa"/>
          </w:tblCellMar>
        </w:tblPrEx>
        <w:tc>
          <w:tcPr>
            <w:tcW w:w="1638" w:type="dxa"/>
          </w:tcPr>
          <w:p w:rsidR="00A47585" w:rsidRDefault="00A47585">
            <w:pPr>
              <w:pStyle w:val="body"/>
            </w:pPr>
            <w:r>
              <w:t>ROLLNO</w:t>
            </w:r>
          </w:p>
        </w:tc>
        <w:tc>
          <w:tcPr>
            <w:tcW w:w="1297" w:type="dxa"/>
          </w:tcPr>
          <w:p w:rsidR="00A47585" w:rsidRDefault="00A47585">
            <w:pPr>
              <w:pStyle w:val="body"/>
            </w:pPr>
            <w:r>
              <w:t>NUMBER(5)</w:t>
            </w:r>
          </w:p>
        </w:tc>
        <w:tc>
          <w:tcPr>
            <w:tcW w:w="4191" w:type="dxa"/>
          </w:tcPr>
          <w:p w:rsidR="00A47585" w:rsidRDefault="00A47585">
            <w:pPr>
              <w:pStyle w:val="body"/>
            </w:pPr>
            <w:r>
              <w:t>Roll number of the student paying the fee.</w:t>
            </w:r>
          </w:p>
        </w:tc>
      </w:tr>
      <w:tr w:rsidR="00A47585">
        <w:tblPrEx>
          <w:tblCellMar>
            <w:top w:w="0" w:type="dxa"/>
            <w:bottom w:w="0" w:type="dxa"/>
          </w:tblCellMar>
        </w:tblPrEx>
        <w:tc>
          <w:tcPr>
            <w:tcW w:w="1638" w:type="dxa"/>
          </w:tcPr>
          <w:p w:rsidR="00A47585" w:rsidRDefault="00A47585">
            <w:pPr>
              <w:pStyle w:val="body"/>
            </w:pPr>
            <w:r>
              <w:t>DP</w:t>
            </w:r>
          </w:p>
        </w:tc>
        <w:tc>
          <w:tcPr>
            <w:tcW w:w="1297" w:type="dxa"/>
          </w:tcPr>
          <w:p w:rsidR="00A47585" w:rsidRDefault="00A47585">
            <w:pPr>
              <w:pStyle w:val="body"/>
            </w:pPr>
            <w:r>
              <w:t>DATE</w:t>
            </w:r>
          </w:p>
        </w:tc>
        <w:tc>
          <w:tcPr>
            <w:tcW w:w="4191" w:type="dxa"/>
          </w:tcPr>
          <w:p w:rsidR="00A47585" w:rsidRDefault="00A47585">
            <w:pPr>
              <w:pStyle w:val="body"/>
            </w:pPr>
            <w:r>
              <w:t>Date on which the amount is paid.</w:t>
            </w:r>
          </w:p>
        </w:tc>
      </w:tr>
      <w:tr w:rsidR="00A47585">
        <w:tblPrEx>
          <w:tblCellMar>
            <w:top w:w="0" w:type="dxa"/>
            <w:bottom w:w="0" w:type="dxa"/>
          </w:tblCellMar>
        </w:tblPrEx>
        <w:tc>
          <w:tcPr>
            <w:tcW w:w="1638" w:type="dxa"/>
          </w:tcPr>
          <w:p w:rsidR="00A47585" w:rsidRDefault="00A47585">
            <w:pPr>
              <w:pStyle w:val="body"/>
            </w:pPr>
            <w:r>
              <w:t>AMOUNT</w:t>
            </w:r>
          </w:p>
        </w:tc>
        <w:tc>
          <w:tcPr>
            <w:tcW w:w="1297" w:type="dxa"/>
          </w:tcPr>
          <w:p w:rsidR="00A47585" w:rsidRDefault="00A47585">
            <w:pPr>
              <w:pStyle w:val="body"/>
            </w:pPr>
            <w:r>
              <w:t>NUMBER(5)</w:t>
            </w:r>
          </w:p>
        </w:tc>
        <w:tc>
          <w:tcPr>
            <w:tcW w:w="4191" w:type="dxa"/>
          </w:tcPr>
          <w:p w:rsidR="00A47585" w:rsidRDefault="00A47585">
            <w:pPr>
              <w:pStyle w:val="body"/>
            </w:pPr>
            <w:r>
              <w:t>The amount paid by student.</w:t>
            </w:r>
          </w:p>
        </w:tc>
      </w:tr>
    </w:tbl>
    <w:p w:rsidR="00A47585" w:rsidRDefault="00A47585">
      <w:pPr>
        <w:pStyle w:val="body"/>
      </w:pPr>
    </w:p>
    <w:p w:rsidR="00A47585" w:rsidRDefault="00A47585">
      <w:pPr>
        <w:pStyle w:val="body"/>
      </w:pPr>
      <w:r>
        <w:t>The following are the constraints.</w:t>
      </w:r>
    </w:p>
    <w:p w:rsidR="00A47585" w:rsidRDefault="00A47585"/>
    <w:p w:rsidR="00A47585" w:rsidRDefault="00A47585">
      <w:pPr>
        <w:pStyle w:val="bullets"/>
      </w:pPr>
      <w:r>
        <w:t>Primary key is consisting of ROLLNO and DP.</w:t>
      </w:r>
    </w:p>
    <w:p w:rsidR="00A47585" w:rsidRDefault="00A47585">
      <w:pPr>
        <w:pStyle w:val="bullets"/>
      </w:pPr>
      <w:r>
        <w:t>AMOUNT must be &gt;= 25</w:t>
      </w:r>
    </w:p>
    <w:p w:rsidR="00A47585" w:rsidRDefault="00A47585">
      <w:pPr>
        <w:pStyle w:val="body"/>
      </w:pPr>
    </w:p>
    <w:p w:rsidR="00A47585" w:rsidRDefault="00A47585">
      <w:pPr>
        <w:pStyle w:val="body"/>
      </w:pPr>
    </w:p>
    <w:p w:rsidR="00A47585" w:rsidRDefault="00A47585">
      <w:pPr>
        <w:pStyle w:val="heading20"/>
      </w:pPr>
      <w:r>
        <w:t>Creating Integrity Constraints</w:t>
      </w:r>
    </w:p>
    <w:p w:rsidR="00A47585" w:rsidRDefault="00A47585">
      <w:pPr>
        <w:pStyle w:val="body"/>
      </w:pPr>
      <w:r>
        <w:t>In the following few sections we will see how to integrity constraints.</w:t>
      </w:r>
    </w:p>
    <w:p w:rsidR="00A47585" w:rsidRDefault="00A47585">
      <w:pPr>
        <w:pStyle w:val="body"/>
      </w:pPr>
    </w:p>
    <w:p w:rsidR="00A47585" w:rsidRDefault="00A47585">
      <w:pPr>
        <w:pStyle w:val="heading30"/>
      </w:pPr>
      <w:r>
        <w:t>NOT NULL Constraint</w:t>
      </w:r>
    </w:p>
    <w:p w:rsidR="00A47585" w:rsidRDefault="00A47585">
      <w:pPr>
        <w:pStyle w:val="body"/>
      </w:pPr>
      <w:r>
        <w:t>Used to prevent any null value from entering into column. This is automatically defined for column with PRIMARY KEY constraint.</w:t>
      </w:r>
    </w:p>
    <w:p w:rsidR="00A47585" w:rsidRDefault="00A47585"/>
    <w:p w:rsidR="00A47585" w:rsidRDefault="00A47585">
      <w:pPr>
        <w:pStyle w:val="body"/>
      </w:pPr>
      <w:r>
        <w:t>The following example shows how you can define course name as not null column using NOT NULL constraint.</w:t>
      </w:r>
    </w:p>
    <w:p w:rsidR="00A47585" w:rsidRDefault="00A47585"/>
    <w:p w:rsidR="00A47585" w:rsidRDefault="00A47585">
      <w:pPr>
        <w:pStyle w:val="code"/>
      </w:pPr>
      <w:r>
        <w:t>CREATE TABLE COURSES</w:t>
      </w:r>
    </w:p>
    <w:p w:rsidR="00A47585" w:rsidRDefault="00A47585">
      <w:pPr>
        <w:pStyle w:val="code"/>
      </w:pPr>
      <w:r>
        <w:t>( ...,</w:t>
      </w:r>
    </w:p>
    <w:p w:rsidR="00A47585" w:rsidRDefault="00A47585">
      <w:pPr>
        <w:pStyle w:val="code"/>
      </w:pPr>
      <w:r>
        <w:t xml:space="preserve">  name varchar2(20) </w:t>
      </w:r>
    </w:p>
    <w:p w:rsidR="00A47585" w:rsidRDefault="00A47585">
      <w:pPr>
        <w:pStyle w:val="code"/>
      </w:pPr>
      <w:r>
        <w:t xml:space="preserve">          CONSTRAINT courses_name_nn NOT NULL,</w:t>
      </w:r>
    </w:p>
    <w:p w:rsidR="00A47585" w:rsidRDefault="00A47585">
      <w:pPr>
        <w:pStyle w:val="code"/>
      </w:pPr>
      <w:r>
        <w:t xml:space="preserve">  ... </w:t>
      </w:r>
    </w:p>
    <w:p w:rsidR="00A47585" w:rsidRDefault="00A47585">
      <w:pPr>
        <w:pStyle w:val="code"/>
      </w:pPr>
      <w:r>
        <w:t>);</w:t>
      </w:r>
    </w:p>
    <w:p w:rsidR="00A47585" w:rsidRDefault="00A47585"/>
    <w:p w:rsidR="00A47585" w:rsidRDefault="00A47585">
      <w:pPr>
        <w:pStyle w:val="body"/>
      </w:pPr>
      <w:r>
        <w:t xml:space="preserve">CONSTRAINT option is used to given a name to constraint.  The convention followed here is TABLENAME_COLUMN_TYPE. </w:t>
      </w:r>
    </w:p>
    <w:p w:rsidR="00A47585" w:rsidRDefault="00A47585">
      <w:pPr>
        <w:pStyle w:val="body"/>
      </w:pPr>
    </w:p>
    <w:p w:rsidR="00A47585" w:rsidRDefault="00A47585">
      <w:pPr>
        <w:pStyle w:val="heading30"/>
      </w:pPr>
      <w:r>
        <w:t>PRIMARY KEY Constraint</w:t>
      </w:r>
    </w:p>
    <w:p w:rsidR="00A47585" w:rsidRDefault="00A47585">
      <w:pPr>
        <w:pStyle w:val="body"/>
      </w:pPr>
      <w:r>
        <w:t xml:space="preserve">This constraint is used to define the primary key of the table. A primary key is used to uniquely identify rows in a table. There can be only one primary key in a table.  It may </w:t>
      </w:r>
      <w:r>
        <w:lastRenderedPageBreak/>
        <w:t xml:space="preserve">consist of more than one column. If primary key is consisting of only one column, it can be given as column constraints otherwise it is to be given as table constraint. </w:t>
      </w:r>
    </w:p>
    <w:p w:rsidR="00A47585" w:rsidRDefault="00A47585"/>
    <w:p w:rsidR="00A47585" w:rsidRDefault="00A47585">
      <w:pPr>
        <w:pStyle w:val="note"/>
      </w:pPr>
      <w:r>
        <w:rPr>
          <w:b/>
        </w:rPr>
        <w:t>Note:</w:t>
      </w:r>
      <w:r>
        <w:t xml:space="preserve"> You have to use table constraint to define composite primary key.</w:t>
      </w:r>
    </w:p>
    <w:p w:rsidR="00A47585" w:rsidRDefault="00A47585"/>
    <w:p w:rsidR="00A47585" w:rsidRDefault="00A47585">
      <w:pPr>
        <w:pStyle w:val="body"/>
      </w:pPr>
      <w:r>
        <w:t>Oracle does the following for the column that  has PRIMARY KEY constraint.</w:t>
      </w:r>
    </w:p>
    <w:p w:rsidR="00A47585" w:rsidRDefault="00A47585"/>
    <w:p w:rsidR="00A47585" w:rsidRDefault="00A47585">
      <w:pPr>
        <w:pStyle w:val="bullets"/>
      </w:pPr>
      <w:r>
        <w:t>Creates a unique index to enforce uniqueness. We will discuss about indexes later in this book.</w:t>
      </w:r>
    </w:p>
    <w:p w:rsidR="00A47585" w:rsidRDefault="00A47585">
      <w:pPr>
        <w:pStyle w:val="bullets"/>
      </w:pPr>
      <w:r>
        <w:t>Defines NOT NULL constraint to prevent null values.</w:t>
      </w:r>
    </w:p>
    <w:p w:rsidR="00A47585" w:rsidRDefault="00A47585">
      <w:pPr>
        <w:rPr>
          <w:b/>
        </w:rPr>
      </w:pPr>
    </w:p>
    <w:p w:rsidR="00A47585" w:rsidRDefault="00A47585">
      <w:pPr>
        <w:pStyle w:val="body"/>
      </w:pPr>
      <w:r>
        <w:t>The following example shows how to use PRIMARY KEY constraint at column level.</w:t>
      </w:r>
    </w:p>
    <w:p w:rsidR="00A47585" w:rsidRDefault="00A47585">
      <w:pPr>
        <w:rPr>
          <w:b/>
        </w:rPr>
      </w:pPr>
    </w:p>
    <w:p w:rsidR="00A47585" w:rsidRDefault="00A47585"/>
    <w:p w:rsidR="00A47585" w:rsidRDefault="00A47585">
      <w:pPr>
        <w:pStyle w:val="code"/>
      </w:pPr>
      <w:r>
        <w:t>CREATE TABLE COURSES</w:t>
      </w:r>
    </w:p>
    <w:p w:rsidR="00A47585" w:rsidRDefault="00A47585">
      <w:pPr>
        <w:pStyle w:val="code"/>
      </w:pPr>
      <w:r>
        <w:t>( ccode  varchar2(5) CONSTRAINT courses_pk PRIMARY KEY,</w:t>
      </w:r>
    </w:p>
    <w:p w:rsidR="00A47585" w:rsidRDefault="00A47585">
      <w:pPr>
        <w:pStyle w:val="code"/>
      </w:pPr>
      <w:r>
        <w:t xml:space="preserve">  ...  );</w:t>
      </w:r>
    </w:p>
    <w:p w:rsidR="00A47585" w:rsidRDefault="00A47585">
      <w:pPr>
        <w:pStyle w:val="code"/>
      </w:pPr>
    </w:p>
    <w:p w:rsidR="00A47585" w:rsidRDefault="00A47585">
      <w:pPr>
        <w:pStyle w:val="body"/>
      </w:pPr>
      <w:r>
        <w:t>The following example shows how to define composite primary key using PRIMARY KEY constraint at the table level.</w:t>
      </w:r>
    </w:p>
    <w:p w:rsidR="00A47585" w:rsidRDefault="00A47585"/>
    <w:p w:rsidR="00A47585" w:rsidRDefault="00A47585">
      <w:pPr>
        <w:pStyle w:val="code"/>
      </w:pPr>
      <w:r>
        <w:t>CREATE TABLE COURSE_FACULTY</w:t>
      </w:r>
    </w:p>
    <w:p w:rsidR="00A47585" w:rsidRDefault="00A47585">
      <w:pPr>
        <w:pStyle w:val="code"/>
      </w:pPr>
      <w:r>
        <w:t xml:space="preserve"> ( ...,</w:t>
      </w:r>
    </w:p>
    <w:p w:rsidR="00A47585" w:rsidRDefault="00A47585">
      <w:pPr>
        <w:pStyle w:val="code"/>
      </w:pPr>
      <w:r>
        <w:t xml:space="preserve">   CONSTRAINT COURSE_FACULTY_PK PRIMARY KEY (ccode,faccode) </w:t>
      </w:r>
    </w:p>
    <w:p w:rsidR="00A47585" w:rsidRDefault="00A47585">
      <w:pPr>
        <w:pStyle w:val="code"/>
      </w:pPr>
      <w:r>
        <w:t xml:space="preserve"> );</w:t>
      </w:r>
    </w:p>
    <w:p w:rsidR="00A47585" w:rsidRDefault="00A47585">
      <w:pPr>
        <w:rPr>
          <w:rFonts w:ascii="Roman 12cpi" w:hAnsi="Roman 12cpi"/>
        </w:rPr>
      </w:pPr>
    </w:p>
    <w:p w:rsidR="00A47585" w:rsidRDefault="00A47585">
      <w:pPr>
        <w:pStyle w:val="heading30"/>
      </w:pPr>
      <w:r>
        <w:t>UNIQUE Constraint</w:t>
      </w:r>
    </w:p>
    <w:p w:rsidR="00A47585" w:rsidRDefault="00A47585">
      <w:pPr>
        <w:pStyle w:val="body"/>
      </w:pPr>
      <w:r>
        <w:t>Enforces uniqueness in the given column(s).  Oracle automatically creates a unique index for this column.</w:t>
      </w:r>
    </w:p>
    <w:p w:rsidR="00A47585" w:rsidRDefault="00A47585"/>
    <w:p w:rsidR="00A47585" w:rsidRDefault="00A47585">
      <w:pPr>
        <w:pStyle w:val="body"/>
      </w:pPr>
      <w:r>
        <w:t>The following example creates unique constraint on NAME column of COURSES table.</w:t>
      </w:r>
    </w:p>
    <w:p w:rsidR="00A47585" w:rsidRDefault="00A47585"/>
    <w:p w:rsidR="00A47585" w:rsidRDefault="00A47585">
      <w:pPr>
        <w:pStyle w:val="code"/>
      </w:pPr>
      <w:r>
        <w:t>CREATE TABLE courses</w:t>
      </w:r>
    </w:p>
    <w:p w:rsidR="00A47585" w:rsidRDefault="00A47585">
      <w:pPr>
        <w:pStyle w:val="code"/>
      </w:pPr>
      <w:r>
        <w:t>( ... ,</w:t>
      </w:r>
    </w:p>
    <w:p w:rsidR="00A47585" w:rsidRDefault="00A47585">
      <w:pPr>
        <w:pStyle w:val="code"/>
      </w:pPr>
      <w:r>
        <w:t xml:space="preserve">  name varchar2(20) </w:t>
      </w:r>
    </w:p>
    <w:p w:rsidR="00A47585" w:rsidRDefault="00A47585">
      <w:pPr>
        <w:pStyle w:val="code"/>
      </w:pPr>
      <w:r>
        <w:t xml:space="preserve">          CONSTRAINT courses_name_u  UNIQUE,</w:t>
      </w:r>
    </w:p>
    <w:p w:rsidR="00A47585" w:rsidRDefault="00A47585">
      <w:pPr>
        <w:pStyle w:val="code"/>
      </w:pPr>
      <w:r>
        <w:t xml:space="preserve">  ... );</w:t>
      </w:r>
    </w:p>
    <w:p w:rsidR="00A47585" w:rsidRDefault="00A47585">
      <w:pPr>
        <w:pStyle w:val="code"/>
      </w:pPr>
    </w:p>
    <w:p w:rsidR="00A47585" w:rsidRDefault="00A47585">
      <w:pPr>
        <w:pStyle w:val="body"/>
      </w:pPr>
      <w:r>
        <w:t>If two or more columns collective should be unique then UNIQUE constraint must be given at the table level.</w:t>
      </w:r>
    </w:p>
    <w:p w:rsidR="00A47585" w:rsidRDefault="00A47585">
      <w:pPr>
        <w:pStyle w:val="code"/>
      </w:pPr>
    </w:p>
    <w:p w:rsidR="00A47585" w:rsidRDefault="00A47585">
      <w:pPr>
        <w:pStyle w:val="heading30"/>
      </w:pPr>
      <w:r>
        <w:t>FOREIGN KEY Constraint</w:t>
      </w:r>
    </w:p>
    <w:p w:rsidR="00A47585" w:rsidRDefault="00A47585">
      <w:pPr>
        <w:pStyle w:val="body"/>
      </w:pPr>
      <w:r>
        <w:t xml:space="preserve">A foreign key is used to join the child table with parent table.  FOREIGN KEY constraint is used to provide </w:t>
      </w:r>
      <w:r>
        <w:rPr>
          <w:i/>
        </w:rPr>
        <w:t xml:space="preserve">referential integrity, </w:t>
      </w:r>
      <w:r>
        <w:rPr>
          <w:iCs/>
        </w:rPr>
        <w:t>which makes sure that the values of a foreign key are derived from parent key.</w:t>
      </w:r>
      <w:r>
        <w:rPr>
          <w:i/>
        </w:rPr>
        <w:t xml:space="preserve"> </w:t>
      </w:r>
      <w:r>
        <w:t xml:space="preserve"> It can be defined either at the table level or at the column level. </w:t>
      </w:r>
    </w:p>
    <w:p w:rsidR="00A47585" w:rsidRDefault="00A47585"/>
    <w:p w:rsidR="00A47585" w:rsidRDefault="00A47585">
      <w:pPr>
        <w:pStyle w:val="body"/>
      </w:pPr>
      <w:r>
        <w:t>If a foreign key is defined on the column in child table then Oracle does not allow the parent row to be deleted, if it contains any child rows. However, if ON DELETE CASCADE option is given at the time of defining foreign key, Oracle deletes all child rows while parent row is being deleted.</w:t>
      </w:r>
    </w:p>
    <w:p w:rsidR="00A47585" w:rsidRDefault="00A47585"/>
    <w:p w:rsidR="00A47585" w:rsidRDefault="00A47585">
      <w:pPr>
        <w:pStyle w:val="body"/>
      </w:pPr>
      <w:r>
        <w:t>The following example defines foreign key constraint for CCODE of COURSE_FACULTY table.</w:t>
      </w:r>
    </w:p>
    <w:p w:rsidR="00A47585" w:rsidRDefault="00A47585"/>
    <w:p w:rsidR="00A47585" w:rsidRDefault="00A47585">
      <w:pPr>
        <w:pStyle w:val="code"/>
      </w:pPr>
      <w:r>
        <w:t>CREATE TABLE course_faculty</w:t>
      </w:r>
    </w:p>
    <w:p w:rsidR="00A47585" w:rsidRDefault="00A47585">
      <w:pPr>
        <w:pStyle w:val="code"/>
      </w:pPr>
      <w:r>
        <w:t xml:space="preserve">(ccode varchar2(5) </w:t>
      </w:r>
    </w:p>
    <w:p w:rsidR="00A47585" w:rsidRDefault="00A47585">
      <w:pPr>
        <w:pStyle w:val="code"/>
      </w:pPr>
      <w:r>
        <w:t xml:space="preserve">     CONSTRAINT course_faculty_ccode_fk REFERENCES  courses(ccode),</w:t>
      </w:r>
    </w:p>
    <w:p w:rsidR="00A47585" w:rsidRDefault="00A47585">
      <w:pPr>
        <w:pStyle w:val="code"/>
      </w:pPr>
      <w:r>
        <w:t xml:space="preserve">   ...</w:t>
      </w:r>
    </w:p>
    <w:p w:rsidR="00A47585" w:rsidRDefault="00A47585">
      <w:pPr>
        <w:pStyle w:val="code"/>
      </w:pPr>
      <w:r>
        <w:t>);</w:t>
      </w:r>
    </w:p>
    <w:p w:rsidR="00A47585" w:rsidRDefault="00A47585"/>
    <w:p w:rsidR="00A47585" w:rsidRDefault="00A47585">
      <w:pPr>
        <w:pStyle w:val="note"/>
        <w:rPr>
          <w:bCs/>
        </w:rPr>
      </w:pPr>
      <w:r>
        <w:rPr>
          <w:b/>
        </w:rPr>
        <w:t>Note:</w:t>
      </w:r>
      <w:r>
        <w:t xml:space="preserve">  When the name of the column in the referenced table is same as the foreign key then column need not be given after the table name. It means </w:t>
      </w:r>
      <w:r>
        <w:rPr>
          <w:b/>
        </w:rPr>
        <w:t xml:space="preserve"> REFERENCES courses</w:t>
      </w:r>
      <w:r>
        <w:rPr>
          <w:bCs/>
        </w:rPr>
        <w:t xml:space="preserve"> in the above example will suffice.</w:t>
      </w:r>
    </w:p>
    <w:p w:rsidR="00A47585" w:rsidRDefault="00A47585">
      <w:pPr>
        <w:pStyle w:val="Header"/>
        <w:tabs>
          <w:tab w:val="clear" w:pos="4320"/>
          <w:tab w:val="clear" w:pos="8640"/>
        </w:tabs>
      </w:pPr>
    </w:p>
    <w:p w:rsidR="00A47585" w:rsidRDefault="00A47585">
      <w:pPr>
        <w:pStyle w:val="code"/>
      </w:pPr>
    </w:p>
    <w:p w:rsidR="00A47585" w:rsidRDefault="00A47585">
      <w:pPr>
        <w:pStyle w:val="body"/>
      </w:pPr>
      <w:r>
        <w:t>Table level constraint is used when foreign key is a composite foreign key.</w:t>
      </w:r>
    </w:p>
    <w:p w:rsidR="00A47585" w:rsidRDefault="00A47585">
      <w:pPr>
        <w:rPr>
          <w:rFonts w:ascii="Roman 12cpi" w:hAnsi="Roman 12cpi"/>
        </w:rPr>
      </w:pPr>
    </w:p>
    <w:p w:rsidR="00A47585" w:rsidRDefault="00A47585">
      <w:pPr>
        <w:pStyle w:val="heading40"/>
      </w:pPr>
      <w:r>
        <w:t>ON DELETE CASCADE option</w:t>
      </w:r>
    </w:p>
    <w:p w:rsidR="00A47585" w:rsidRDefault="00A47585">
      <w:pPr>
        <w:pStyle w:val="body"/>
      </w:pPr>
      <w:r>
        <w:t xml:space="preserve">As mentioned earlier, after a foreign key is defined, Oracle will NOT allow any parent row to be deleted if it has dependent rows in the child table. </w:t>
      </w:r>
    </w:p>
    <w:p w:rsidR="00A47585" w:rsidRDefault="00A47585"/>
    <w:p w:rsidR="00A47585" w:rsidRDefault="00A47585">
      <w:pPr>
        <w:pStyle w:val="body"/>
      </w:pPr>
      <w:r>
        <w:t>For example, if CCODE in COURSE_FACULTY table is defined as foreign key referencing CCODE column of COURSES table then it is NOT possible to delete rows from COURSES table if dependent rows exists in COURSE_FACULTY table.</w:t>
      </w:r>
    </w:p>
    <w:p w:rsidR="00A47585" w:rsidRDefault="00A47585"/>
    <w:p w:rsidR="00A47585" w:rsidRDefault="00A47585">
      <w:pPr>
        <w:pStyle w:val="body"/>
      </w:pPr>
      <w:r>
        <w:t>However, by using ON DELETE CASCADE it is possible to delete all child rows while parent row is being deleted.</w:t>
      </w:r>
    </w:p>
    <w:p w:rsidR="00A47585" w:rsidRDefault="00A47585"/>
    <w:p w:rsidR="00A47585" w:rsidRDefault="00A47585">
      <w:pPr>
        <w:pStyle w:val="body"/>
      </w:pPr>
      <w:r>
        <w:t>The following code shows how to use ON DELETE CASCADE option.</w:t>
      </w:r>
    </w:p>
    <w:p w:rsidR="00A47585" w:rsidRDefault="00A47585"/>
    <w:p w:rsidR="00A47585" w:rsidRDefault="00A47585">
      <w:pPr>
        <w:pStyle w:val="code"/>
      </w:pPr>
      <w:r>
        <w:t>CREATE TABLE course_faculty</w:t>
      </w:r>
    </w:p>
    <w:p w:rsidR="00A47585" w:rsidRDefault="00A47585">
      <w:pPr>
        <w:pStyle w:val="code"/>
      </w:pPr>
      <w:r>
        <w:t xml:space="preserve">(ccode varchar2(5) </w:t>
      </w:r>
    </w:p>
    <w:p w:rsidR="00A47585" w:rsidRDefault="00A47585">
      <w:pPr>
        <w:pStyle w:val="code"/>
      </w:pPr>
      <w:r>
        <w:t xml:space="preserve">     CONSTRAINT course_faculty_ccode_fk REFERENCES  courses(ccode)</w:t>
      </w:r>
    </w:p>
    <w:p w:rsidR="00A47585" w:rsidRDefault="00A47585">
      <w:pPr>
        <w:pStyle w:val="code"/>
      </w:pPr>
      <w:r>
        <w:t xml:space="preserve">               ON DELETE CASCADE,</w:t>
      </w:r>
    </w:p>
    <w:p w:rsidR="00A47585" w:rsidRDefault="00A47585">
      <w:pPr>
        <w:pStyle w:val="code"/>
      </w:pPr>
      <w:r>
        <w:t xml:space="preserve">   ...</w:t>
      </w:r>
    </w:p>
    <w:p w:rsidR="00A47585" w:rsidRDefault="00A47585">
      <w:pPr>
        <w:pStyle w:val="code"/>
      </w:pPr>
      <w:r>
        <w:t>);</w:t>
      </w:r>
    </w:p>
    <w:p w:rsidR="00A47585" w:rsidRDefault="00A47585">
      <w:pPr>
        <w:pStyle w:val="code"/>
      </w:pPr>
    </w:p>
    <w:p w:rsidR="00A47585" w:rsidRDefault="00A47585">
      <w:pPr>
        <w:pStyle w:val="heading30"/>
      </w:pPr>
      <w:r>
        <w:t>CHECK Constraint</w:t>
      </w:r>
    </w:p>
    <w:p w:rsidR="00A47585" w:rsidRDefault="00A47585">
      <w:pPr>
        <w:pStyle w:val="body"/>
      </w:pPr>
      <w:r>
        <w:t>Defines the condition that should be satisfied before insertion or updation is done.</w:t>
      </w:r>
    </w:p>
    <w:p w:rsidR="00A47585" w:rsidRDefault="00A47585"/>
    <w:p w:rsidR="00A47585" w:rsidRDefault="00A47585">
      <w:pPr>
        <w:pStyle w:val="body"/>
      </w:pPr>
      <w:r>
        <w:t>The condition used in CHECK constraint may NOT contain:</w:t>
      </w:r>
    </w:p>
    <w:p w:rsidR="00A47585" w:rsidRDefault="00A47585"/>
    <w:p w:rsidR="00A47585" w:rsidRDefault="00A47585">
      <w:pPr>
        <w:pStyle w:val="bullets"/>
      </w:pPr>
      <w:r>
        <w:t>A reference to pseudo column SYSDATE</w:t>
      </w:r>
    </w:p>
    <w:p w:rsidR="00A47585" w:rsidRDefault="00A47585">
      <w:pPr>
        <w:pStyle w:val="bullets"/>
      </w:pPr>
      <w:r>
        <w:lastRenderedPageBreak/>
        <w:t>Subquery</w:t>
      </w:r>
    </w:p>
    <w:p w:rsidR="00A47585" w:rsidRDefault="00A47585">
      <w:pPr>
        <w:pStyle w:val="body"/>
      </w:pPr>
    </w:p>
    <w:p w:rsidR="00A47585" w:rsidRDefault="00A47585">
      <w:pPr>
        <w:pStyle w:val="body"/>
      </w:pPr>
      <w:r>
        <w:t>If it is given as column constraint, it can refer only to current column. But if it is given as table constraint, it can refer to more than one column of the table. In neither case it can refer to a column of other tables.</w:t>
      </w:r>
    </w:p>
    <w:p w:rsidR="00A47585" w:rsidRDefault="00A47585">
      <w:pPr>
        <w:pStyle w:val="code"/>
      </w:pPr>
    </w:p>
    <w:p w:rsidR="00A47585" w:rsidRDefault="00A47585">
      <w:pPr>
        <w:pStyle w:val="body"/>
      </w:pPr>
      <w:r>
        <w:t>The following example shows how to create CHECK constraint to make sure GRADE column of COURSE_FACULTY contains letters A, B and C only.</w:t>
      </w:r>
    </w:p>
    <w:p w:rsidR="00A47585" w:rsidRDefault="00A47585">
      <w:pPr>
        <w:pStyle w:val="body"/>
      </w:pPr>
    </w:p>
    <w:p w:rsidR="00A47585" w:rsidRDefault="00A47585">
      <w:pPr>
        <w:pStyle w:val="body"/>
      </w:pPr>
    </w:p>
    <w:p w:rsidR="00A47585" w:rsidRDefault="00A47585">
      <w:pPr>
        <w:pStyle w:val="code"/>
      </w:pPr>
      <w:r>
        <w:t>CREATE TABLE course_faculty</w:t>
      </w:r>
    </w:p>
    <w:p w:rsidR="00A47585" w:rsidRDefault="00A47585">
      <w:pPr>
        <w:pStyle w:val="code"/>
      </w:pPr>
      <w:r>
        <w:t xml:space="preserve"> ( ...,</w:t>
      </w:r>
    </w:p>
    <w:p w:rsidR="00A47585" w:rsidRDefault="00A47585">
      <w:pPr>
        <w:pStyle w:val="code"/>
      </w:pPr>
      <w:r>
        <w:t xml:space="preserve">   grade char(1) CONSTRAINT course_faculty_grade_chk</w:t>
      </w:r>
    </w:p>
    <w:p w:rsidR="00A47585" w:rsidRDefault="00A47585">
      <w:pPr>
        <w:pStyle w:val="code"/>
      </w:pPr>
      <w:r>
        <w:t xml:space="preserve">          CHECK  ( grade in (‘A’,’B’,’C’) ),</w:t>
      </w:r>
    </w:p>
    <w:p w:rsidR="00A47585" w:rsidRDefault="00A47585">
      <w:pPr>
        <w:pStyle w:val="code"/>
      </w:pPr>
      <w:r>
        <w:t xml:space="preserve">   ...</w:t>
      </w:r>
    </w:p>
    <w:p w:rsidR="00A47585" w:rsidRDefault="00A47585">
      <w:pPr>
        <w:pStyle w:val="code"/>
      </w:pPr>
      <w:r>
        <w:t xml:space="preserve"> );</w:t>
      </w:r>
    </w:p>
    <w:p w:rsidR="00A47585" w:rsidRDefault="00A47585">
      <w:pPr>
        <w:pStyle w:val="code"/>
      </w:pPr>
    </w:p>
    <w:p w:rsidR="00A47585" w:rsidRDefault="00A47585">
      <w:pPr>
        <w:pStyle w:val="body"/>
      </w:pPr>
      <w:r>
        <w:t>The above CHECK constraint does not allow any other characters other than A, B and C. It must be noted that character comparison is always case sensitive. So to ignore case differences you can convert GRADE to uppercase before comparison made as follows:</w:t>
      </w:r>
    </w:p>
    <w:p w:rsidR="00A47585" w:rsidRDefault="00A47585">
      <w:pPr>
        <w:pStyle w:val="body"/>
      </w:pPr>
    </w:p>
    <w:p w:rsidR="00A47585" w:rsidRDefault="00A47585">
      <w:pPr>
        <w:pStyle w:val="code"/>
      </w:pPr>
      <w:r>
        <w:t>CREATE TABLE course_faculty</w:t>
      </w:r>
    </w:p>
    <w:p w:rsidR="00A47585" w:rsidRDefault="00A47585">
      <w:pPr>
        <w:pStyle w:val="code"/>
      </w:pPr>
      <w:r>
        <w:t xml:space="preserve"> ( ...,</w:t>
      </w:r>
    </w:p>
    <w:p w:rsidR="00A47585" w:rsidRDefault="00A47585">
      <w:pPr>
        <w:pStyle w:val="code"/>
      </w:pPr>
      <w:r>
        <w:t xml:space="preserve">   grade char(1) CONSTRAINT course_faculty_grade_chk</w:t>
      </w:r>
    </w:p>
    <w:p w:rsidR="00A47585" w:rsidRDefault="00A47585">
      <w:pPr>
        <w:pStyle w:val="code"/>
      </w:pPr>
      <w:r>
        <w:t xml:space="preserve">          CHECK  ( </w:t>
      </w:r>
      <w:r>
        <w:rPr>
          <w:b/>
          <w:bCs/>
        </w:rPr>
        <w:t>upper(grade)</w:t>
      </w:r>
      <w:r>
        <w:t xml:space="preserve"> in (‘A’,’B’,’C’) ),</w:t>
      </w:r>
    </w:p>
    <w:p w:rsidR="00A47585" w:rsidRDefault="00A47585">
      <w:pPr>
        <w:pStyle w:val="code"/>
      </w:pPr>
      <w:r>
        <w:t xml:space="preserve">   ...</w:t>
      </w:r>
    </w:p>
    <w:p w:rsidR="00A47585" w:rsidRDefault="00A47585">
      <w:pPr>
        <w:pStyle w:val="code"/>
      </w:pPr>
      <w:r>
        <w:t xml:space="preserve"> );</w:t>
      </w:r>
    </w:p>
    <w:p w:rsidR="00A47585" w:rsidRDefault="00A47585">
      <w:pPr>
        <w:pStyle w:val="code"/>
      </w:pPr>
    </w:p>
    <w:p w:rsidR="00A47585" w:rsidRDefault="00A47585">
      <w:pPr>
        <w:pStyle w:val="body"/>
      </w:pPr>
      <w:r>
        <w:t>The following is an example of CHECK constraint at table level. The constraint makes sure the starting date (STDATE) of a batch is less than or equal to ending date (ENDDATE) of the batch.</w:t>
      </w:r>
    </w:p>
    <w:p w:rsidR="00A47585" w:rsidRDefault="00A47585">
      <w:pPr>
        <w:pStyle w:val="code"/>
      </w:pPr>
    </w:p>
    <w:p w:rsidR="00A47585" w:rsidRDefault="00A47585">
      <w:pPr>
        <w:pStyle w:val="code"/>
      </w:pPr>
    </w:p>
    <w:p w:rsidR="00A47585" w:rsidRDefault="00A47585">
      <w:pPr>
        <w:pStyle w:val="code"/>
      </w:pPr>
      <w:r>
        <w:t>CREATE TABLE batches</w:t>
      </w:r>
    </w:p>
    <w:p w:rsidR="00A47585" w:rsidRDefault="00A47585">
      <w:pPr>
        <w:pStyle w:val="code"/>
      </w:pPr>
      <w:r>
        <w:t xml:space="preserve"> ( ...,</w:t>
      </w:r>
    </w:p>
    <w:p w:rsidR="00A47585" w:rsidRDefault="00A47585">
      <w:pPr>
        <w:pStyle w:val="code"/>
      </w:pPr>
    </w:p>
    <w:p w:rsidR="00A47585" w:rsidRDefault="00A47585">
      <w:pPr>
        <w:pStyle w:val="code"/>
      </w:pPr>
      <w:r>
        <w:t xml:space="preserve">   CONSTRAINT batches_dates_chk</w:t>
      </w:r>
    </w:p>
    <w:p w:rsidR="00A47585" w:rsidRDefault="00A47585">
      <w:pPr>
        <w:pStyle w:val="code"/>
      </w:pPr>
      <w:r>
        <w:t xml:space="preserve">        CHECK  ( stdate &lt;=  enddate),</w:t>
      </w:r>
    </w:p>
    <w:p w:rsidR="00A47585" w:rsidRDefault="00A47585">
      <w:pPr>
        <w:pStyle w:val="code"/>
      </w:pPr>
      <w:r>
        <w:t xml:space="preserve"> );</w:t>
      </w:r>
    </w:p>
    <w:p w:rsidR="00A47585" w:rsidRDefault="00A47585">
      <w:pPr>
        <w:pStyle w:val="code"/>
      </w:pPr>
    </w:p>
    <w:p w:rsidR="00A47585" w:rsidRDefault="00A47585">
      <w:pPr>
        <w:pStyle w:val="heading40"/>
      </w:pPr>
    </w:p>
    <w:p w:rsidR="00A47585" w:rsidRDefault="00A47585">
      <w:pPr>
        <w:pStyle w:val="heading20"/>
      </w:pPr>
      <w:r>
        <w:t xml:space="preserve">Creating sample tables </w:t>
      </w:r>
    </w:p>
    <w:p w:rsidR="00A47585" w:rsidRDefault="00A47585">
      <w:pPr>
        <w:pStyle w:val="body"/>
        <w:rPr>
          <w:i/>
          <w:iCs/>
        </w:rPr>
      </w:pPr>
      <w:r>
        <w:t xml:space="preserve">Here is the script to create all six tables required in this application.  Just run this script from SQL&gt; prompt of SQL*PLUS using START command. You can down load this and next script, which is used to insert sample data, from my web site using the URL </w:t>
      </w:r>
      <w:hyperlink r:id="rId7" w:history="1">
        <w:r>
          <w:rPr>
            <w:rStyle w:val="Hyperlink"/>
            <w:i/>
            <w:iCs/>
          </w:rPr>
          <w:t>www.srikanthtechnologies.com/books/oraclebook.asp</w:t>
        </w:r>
      </w:hyperlink>
      <w:r>
        <w:rPr>
          <w:i/>
          <w:iCs/>
        </w:rPr>
        <w:t>.</w:t>
      </w:r>
    </w:p>
    <w:p w:rsidR="00A47585" w:rsidRDefault="00A47585">
      <w:pPr>
        <w:pStyle w:val="body"/>
        <w:rPr>
          <w:i/>
          <w:iCs/>
        </w:rPr>
      </w:pPr>
    </w:p>
    <w:p w:rsidR="00A47585" w:rsidRDefault="00A47585">
      <w:pPr>
        <w:pStyle w:val="PlainText"/>
        <w:rPr>
          <w:rFonts w:eastAsia="MS Mincho"/>
        </w:rPr>
      </w:pPr>
    </w:p>
    <w:p w:rsidR="00A47585" w:rsidRDefault="00A47585">
      <w:pPr>
        <w:pStyle w:val="code"/>
        <w:rPr>
          <w:rFonts w:eastAsia="MS Mincho"/>
        </w:rPr>
      </w:pPr>
      <w:r>
        <w:rPr>
          <w:rFonts w:eastAsia="MS Mincho"/>
        </w:rPr>
        <w:t>rem *******  script to create tables for oracle book   ****************</w:t>
      </w:r>
    </w:p>
    <w:p w:rsidR="00A47585" w:rsidRDefault="00A47585">
      <w:pPr>
        <w:pStyle w:val="code"/>
        <w:rPr>
          <w:rFonts w:eastAsia="MS Mincho"/>
        </w:rPr>
      </w:pPr>
      <w:r>
        <w:rPr>
          <w:rFonts w:eastAsia="MS Mincho"/>
        </w:rPr>
        <w:t xml:space="preserve">rem </w:t>
      </w:r>
    </w:p>
    <w:p w:rsidR="00A47585" w:rsidRDefault="00A47585">
      <w:pPr>
        <w:pStyle w:val="code"/>
        <w:rPr>
          <w:rFonts w:eastAsia="MS Mincho"/>
        </w:rPr>
      </w:pPr>
      <w:r>
        <w:rPr>
          <w:rFonts w:eastAsia="MS Mincho"/>
        </w:rPr>
        <w:lastRenderedPageBreak/>
        <w:t xml:space="preserve">rem </w:t>
      </w:r>
      <w:r>
        <w:rPr>
          <w:rFonts w:eastAsia="MS Mincho"/>
        </w:rPr>
        <w:tab/>
      </w:r>
      <w:r>
        <w:rPr>
          <w:rFonts w:eastAsia="MS Mincho"/>
        </w:rPr>
        <w:tab/>
        <w:t xml:space="preserve">   </w:t>
      </w:r>
      <w:r>
        <w:rPr>
          <w:rFonts w:eastAsia="MS Mincho"/>
        </w:rPr>
        <w:tab/>
        <w:t>Author : P.Srikanth</w:t>
      </w:r>
    </w:p>
    <w:p w:rsidR="00A47585" w:rsidRDefault="00A47585">
      <w:pPr>
        <w:pStyle w:val="code"/>
        <w:rPr>
          <w:rFonts w:eastAsia="MS Mincho"/>
        </w:rPr>
      </w:pPr>
      <w:r>
        <w:rPr>
          <w:rFonts w:eastAsia="MS Mincho"/>
        </w:rPr>
        <w:t xml:space="preserve">rem  </w:t>
      </w:r>
      <w:r>
        <w:rPr>
          <w:rFonts w:eastAsia="MS Mincho"/>
        </w:rPr>
        <w:tab/>
      </w:r>
      <w:r>
        <w:rPr>
          <w:rFonts w:eastAsia="MS Mincho"/>
        </w:rPr>
        <w:tab/>
      </w:r>
      <w:r>
        <w:rPr>
          <w:rFonts w:eastAsia="MS Mincho"/>
        </w:rPr>
        <w:tab/>
        <w:t xml:space="preserve">Date   : 4-aug-2001 </w:t>
      </w:r>
    </w:p>
    <w:p w:rsidR="00A47585" w:rsidRDefault="00A47585">
      <w:pPr>
        <w:pStyle w:val="code"/>
        <w:rPr>
          <w:rFonts w:eastAsia="MS Mincho"/>
        </w:rPr>
      </w:pPr>
      <w:r>
        <w:rPr>
          <w:rFonts w:eastAsia="MS Mincho"/>
        </w:rPr>
        <w:t>rem</w:t>
      </w:r>
      <w:r>
        <w:rPr>
          <w:rFonts w:eastAsia="MS Mincho"/>
        </w:rPr>
        <w:tab/>
      </w:r>
      <w:r>
        <w:rPr>
          <w:rFonts w:eastAsia="MS Mincho"/>
        </w:rPr>
        <w:tab/>
      </w:r>
      <w:r>
        <w:rPr>
          <w:rFonts w:eastAsia="MS Mincho"/>
        </w:rPr>
        <w:tab/>
        <w:t>place  : Vizag.</w:t>
      </w:r>
    </w:p>
    <w:p w:rsidR="00A47585" w:rsidRDefault="00A47585">
      <w:pPr>
        <w:pStyle w:val="code"/>
        <w:rPr>
          <w:rFonts w:eastAsia="MS Mincho"/>
        </w:rPr>
      </w:pPr>
      <w:r>
        <w:rPr>
          <w:rFonts w:eastAsia="MS Mincho"/>
        </w:rPr>
        <w:t xml:space="preserve">rem </w:t>
      </w:r>
    </w:p>
    <w:p w:rsidR="00A47585" w:rsidRDefault="00A47585">
      <w:pPr>
        <w:pStyle w:val="code"/>
        <w:rPr>
          <w:rFonts w:eastAsia="MS Mincho"/>
        </w:rPr>
      </w:pPr>
      <w:r>
        <w:rPr>
          <w:rFonts w:eastAsia="MS Mincho"/>
        </w:rPr>
        <w:t>rem *******************************************************************</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first drop all existing tables ------------------</w:t>
      </w:r>
    </w:p>
    <w:p w:rsidR="00A47585" w:rsidRDefault="00A47585">
      <w:pPr>
        <w:pStyle w:val="code"/>
        <w:rPr>
          <w:rFonts w:eastAsia="MS Mincho"/>
        </w:rPr>
      </w:pPr>
    </w:p>
    <w:p w:rsidR="00A47585" w:rsidRDefault="00A47585">
      <w:pPr>
        <w:pStyle w:val="code"/>
        <w:rPr>
          <w:rFonts w:eastAsia="MS Mincho"/>
        </w:rPr>
      </w:pPr>
      <w:r>
        <w:rPr>
          <w:rFonts w:eastAsia="MS Mincho"/>
        </w:rPr>
        <w:t>drop table payments cascade constraints;</w:t>
      </w:r>
    </w:p>
    <w:p w:rsidR="00A47585" w:rsidRDefault="00A47585">
      <w:pPr>
        <w:pStyle w:val="code"/>
        <w:rPr>
          <w:rFonts w:eastAsia="MS Mincho"/>
        </w:rPr>
      </w:pPr>
      <w:r>
        <w:rPr>
          <w:rFonts w:eastAsia="MS Mincho"/>
        </w:rPr>
        <w:t>drop table students cascade constraints;</w:t>
      </w:r>
    </w:p>
    <w:p w:rsidR="00A47585" w:rsidRDefault="00A47585">
      <w:pPr>
        <w:pStyle w:val="code"/>
        <w:rPr>
          <w:rFonts w:eastAsia="MS Mincho"/>
        </w:rPr>
      </w:pPr>
      <w:r>
        <w:rPr>
          <w:rFonts w:eastAsia="MS Mincho"/>
        </w:rPr>
        <w:t>drop table batches cascade constraints;</w:t>
      </w:r>
    </w:p>
    <w:p w:rsidR="00A47585" w:rsidRDefault="00A47585">
      <w:pPr>
        <w:pStyle w:val="code"/>
        <w:rPr>
          <w:rFonts w:eastAsia="MS Mincho"/>
        </w:rPr>
      </w:pPr>
      <w:r>
        <w:rPr>
          <w:rFonts w:eastAsia="MS Mincho"/>
        </w:rPr>
        <w:t>drop table course_faculty cascade constraints;</w:t>
      </w:r>
    </w:p>
    <w:p w:rsidR="00A47585" w:rsidRDefault="00A47585">
      <w:pPr>
        <w:pStyle w:val="code"/>
        <w:rPr>
          <w:rFonts w:eastAsia="MS Mincho"/>
        </w:rPr>
      </w:pPr>
      <w:r>
        <w:rPr>
          <w:rFonts w:eastAsia="MS Mincho"/>
        </w:rPr>
        <w:t>drop table faculty cascade constraints;</w:t>
      </w:r>
    </w:p>
    <w:p w:rsidR="00A47585" w:rsidRDefault="00A47585">
      <w:pPr>
        <w:pStyle w:val="code"/>
        <w:rPr>
          <w:rFonts w:eastAsia="MS Mincho"/>
        </w:rPr>
      </w:pPr>
      <w:r>
        <w:rPr>
          <w:rFonts w:eastAsia="MS Mincho"/>
        </w:rPr>
        <w:t>drop table courses cascade constraints;</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courses</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ccode</w:t>
      </w:r>
      <w:r>
        <w:rPr>
          <w:rFonts w:eastAsia="MS Mincho"/>
        </w:rPr>
        <w:tab/>
        <w:t xml:space="preserve">  varchar2(5)  constraint courses_pk  primary key,</w:t>
      </w:r>
    </w:p>
    <w:p w:rsidR="00A47585" w:rsidRDefault="00A47585">
      <w:pPr>
        <w:pStyle w:val="code"/>
        <w:rPr>
          <w:rFonts w:eastAsia="MS Mincho"/>
        </w:rPr>
      </w:pPr>
      <w:r>
        <w:rPr>
          <w:rFonts w:eastAsia="MS Mincho"/>
        </w:rPr>
        <w:t xml:space="preserve">   Name</w:t>
      </w:r>
      <w:r>
        <w:rPr>
          <w:rFonts w:eastAsia="MS Mincho"/>
        </w:rPr>
        <w:tab/>
        <w:t xml:space="preserve">  varchar2(30) constraint courses_name_u unique,</w:t>
      </w:r>
    </w:p>
    <w:p w:rsidR="00A47585" w:rsidRDefault="00A47585">
      <w:pPr>
        <w:pStyle w:val="code"/>
        <w:rPr>
          <w:rFonts w:eastAsia="MS Mincho"/>
        </w:rPr>
      </w:pPr>
      <w:r>
        <w:rPr>
          <w:rFonts w:eastAsia="MS Mincho"/>
        </w:rPr>
        <w:t xml:space="preserve">   Duration </w:t>
      </w:r>
      <w:r>
        <w:rPr>
          <w:rFonts w:eastAsia="MS Mincho"/>
        </w:rPr>
        <w:tab/>
        <w:t xml:space="preserve">  number(3)    constraint courses_duration_chk  </w:t>
      </w:r>
    </w:p>
    <w:p w:rsidR="00A47585" w:rsidRDefault="00A47585">
      <w:pPr>
        <w:pStyle w:val="code"/>
        <w:ind w:left="2160" w:firstLine="720"/>
        <w:rPr>
          <w:rFonts w:eastAsia="MS Mincho"/>
        </w:rPr>
      </w:pPr>
      <w:r>
        <w:rPr>
          <w:rFonts w:eastAsia="MS Mincho"/>
        </w:rPr>
        <w:t xml:space="preserve">  check( duration &gt;= 1),</w:t>
      </w:r>
    </w:p>
    <w:p w:rsidR="00A47585" w:rsidRDefault="00A47585">
      <w:pPr>
        <w:pStyle w:val="code"/>
        <w:rPr>
          <w:rFonts w:eastAsia="MS Mincho"/>
        </w:rPr>
      </w:pPr>
      <w:r>
        <w:rPr>
          <w:rFonts w:eastAsia="MS Mincho"/>
        </w:rPr>
        <w:t xml:space="preserve">   fee          number(5)   constraint courses_fee_chk </w:t>
      </w:r>
    </w:p>
    <w:p w:rsidR="00A47585" w:rsidRDefault="00A47585">
      <w:pPr>
        <w:pStyle w:val="code"/>
        <w:ind w:left="2160" w:firstLine="720"/>
        <w:rPr>
          <w:rFonts w:eastAsia="MS Mincho"/>
        </w:rPr>
      </w:pPr>
      <w:r>
        <w:rPr>
          <w:rFonts w:eastAsia="MS Mincho"/>
        </w:rPr>
        <w:t xml:space="preserve">  check( fee &gt;= 0 ),</w:t>
      </w:r>
    </w:p>
    <w:p w:rsidR="00A47585" w:rsidRDefault="00A47585">
      <w:pPr>
        <w:pStyle w:val="code"/>
        <w:rPr>
          <w:rFonts w:eastAsia="MS Mincho"/>
        </w:rPr>
      </w:pPr>
      <w:r>
        <w:rPr>
          <w:rFonts w:eastAsia="MS Mincho"/>
        </w:rPr>
        <w:t xml:space="preserve">   Prerequisite varchar2(100)</w:t>
      </w:r>
    </w:p>
    <w:p w:rsidR="00A47585" w:rsidRDefault="00A47585">
      <w:pPr>
        <w:pStyle w:val="code"/>
        <w:rPr>
          <w:rFonts w:eastAsia="MS Mincho"/>
        </w:rPr>
      </w:pPr>
      <w:r>
        <w:rPr>
          <w:rFonts w:eastAsia="MS Mincho"/>
        </w:rPr>
        <w:t>);</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faculty</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fCODE</w:t>
      </w:r>
      <w:r>
        <w:rPr>
          <w:rFonts w:eastAsia="MS Mincho"/>
        </w:rPr>
        <w:tab/>
        <w:t>Varchar2(5) constraint faculty_pk  primary key,</w:t>
      </w:r>
    </w:p>
    <w:p w:rsidR="00A47585" w:rsidRDefault="00A47585">
      <w:pPr>
        <w:pStyle w:val="code"/>
        <w:rPr>
          <w:rFonts w:eastAsia="MS Mincho"/>
        </w:rPr>
      </w:pPr>
      <w:r>
        <w:rPr>
          <w:rFonts w:eastAsia="MS Mincho"/>
        </w:rPr>
        <w:t xml:space="preserve">   Name</w:t>
      </w:r>
      <w:r>
        <w:rPr>
          <w:rFonts w:eastAsia="MS Mincho"/>
        </w:rPr>
        <w:tab/>
        <w:t>varchar2(30),</w:t>
      </w:r>
    </w:p>
    <w:p w:rsidR="00A47585" w:rsidRDefault="00A47585">
      <w:pPr>
        <w:pStyle w:val="code"/>
        <w:rPr>
          <w:rFonts w:eastAsia="MS Mincho"/>
        </w:rPr>
      </w:pPr>
      <w:r>
        <w:rPr>
          <w:rFonts w:eastAsia="MS Mincho"/>
        </w:rPr>
        <w:t xml:space="preserve">   qual</w:t>
      </w:r>
      <w:r>
        <w:rPr>
          <w:rFonts w:eastAsia="MS Mincho"/>
        </w:rPr>
        <w:tab/>
        <w:t>varchar2(30),</w:t>
      </w:r>
    </w:p>
    <w:p w:rsidR="00A47585" w:rsidRDefault="00A47585">
      <w:pPr>
        <w:pStyle w:val="code"/>
        <w:rPr>
          <w:rFonts w:eastAsia="MS Mincho"/>
        </w:rPr>
      </w:pPr>
      <w:r>
        <w:rPr>
          <w:rFonts w:eastAsia="MS Mincho"/>
        </w:rPr>
        <w:t xml:space="preserve">   exp</w:t>
      </w:r>
      <w:r>
        <w:rPr>
          <w:rFonts w:eastAsia="MS Mincho"/>
        </w:rPr>
        <w:tab/>
      </w:r>
      <w:r>
        <w:rPr>
          <w:rFonts w:eastAsia="MS Mincho"/>
        </w:rPr>
        <w:tab/>
        <w:t xml:space="preserve">Varchar2(100) </w:t>
      </w:r>
    </w:p>
    <w:p w:rsidR="00A47585" w:rsidRDefault="00A47585">
      <w:pPr>
        <w:pStyle w:val="code"/>
        <w:rPr>
          <w:rFonts w:eastAsia="MS Mincho"/>
        </w:rPr>
      </w:pPr>
      <w:r>
        <w:rPr>
          <w:rFonts w:eastAsia="MS Mincho"/>
        </w:rPr>
        <w:t>);</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course_faculty</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fcode   varchar2(5) constraint course_faculty_fcode_fk </w:t>
      </w:r>
    </w:p>
    <w:p w:rsidR="00A47585" w:rsidRDefault="00A47585">
      <w:pPr>
        <w:pStyle w:val="code"/>
        <w:ind w:left="2160" w:firstLine="720"/>
        <w:rPr>
          <w:rFonts w:eastAsia="MS Mincho"/>
        </w:rPr>
      </w:pPr>
      <w:r>
        <w:rPr>
          <w:rFonts w:eastAsia="MS Mincho"/>
        </w:rPr>
        <w:t>references faculty(fcode),</w:t>
      </w:r>
    </w:p>
    <w:p w:rsidR="00A47585" w:rsidRDefault="00A47585">
      <w:pPr>
        <w:pStyle w:val="code"/>
        <w:rPr>
          <w:rFonts w:eastAsia="MS Mincho"/>
        </w:rPr>
      </w:pPr>
      <w:r>
        <w:rPr>
          <w:rFonts w:eastAsia="MS Mincho"/>
        </w:rPr>
        <w:t xml:space="preserve">   CCODE   Varchar2(5) constraint course_faculty_ccode_fk </w:t>
      </w:r>
    </w:p>
    <w:p w:rsidR="00A47585" w:rsidRDefault="00A47585">
      <w:pPr>
        <w:pStyle w:val="code"/>
        <w:ind w:left="2160" w:firstLine="720"/>
        <w:rPr>
          <w:rFonts w:eastAsia="MS Mincho"/>
        </w:rPr>
      </w:pPr>
      <w:r>
        <w:rPr>
          <w:rFonts w:eastAsia="MS Mincho"/>
        </w:rPr>
        <w:t>references courses(ccode),</w:t>
      </w:r>
    </w:p>
    <w:p w:rsidR="00A47585" w:rsidRDefault="00A47585">
      <w:pPr>
        <w:pStyle w:val="code"/>
        <w:rPr>
          <w:rFonts w:eastAsia="MS Mincho"/>
        </w:rPr>
      </w:pPr>
      <w:r>
        <w:rPr>
          <w:rFonts w:eastAsia="MS Mincho"/>
        </w:rPr>
        <w:t xml:space="preserve">   grade   char(1)  constraint course_faculty_grade_chk</w:t>
      </w:r>
    </w:p>
    <w:p w:rsidR="00A47585" w:rsidRDefault="00A47585">
      <w:pPr>
        <w:pStyle w:val="code"/>
        <w:rPr>
          <w:rFonts w:eastAsia="MS Mincho"/>
        </w:rPr>
      </w:pPr>
      <w:r>
        <w:rPr>
          <w:rFonts w:eastAsia="MS Mincho"/>
        </w:rPr>
        <w:t xml:space="preserve">                           check ( upper(grade) in ('A','B','C') ),</w:t>
      </w:r>
    </w:p>
    <w:p w:rsidR="00A47585" w:rsidRDefault="00A47585">
      <w:pPr>
        <w:pStyle w:val="code"/>
        <w:rPr>
          <w:rFonts w:eastAsia="MS Mincho"/>
        </w:rPr>
      </w:pPr>
      <w:r>
        <w:rPr>
          <w:rFonts w:eastAsia="MS Mincho"/>
        </w:rPr>
        <w:t xml:space="preserve">   constraint course_faculty_pk  primary key(ccode,fcode)</w:t>
      </w:r>
    </w:p>
    <w:p w:rsidR="00A47585" w:rsidRDefault="00A47585">
      <w:pPr>
        <w:pStyle w:val="code"/>
        <w:rPr>
          <w:rFonts w:eastAsia="MS Mincho"/>
        </w:rPr>
      </w:pPr>
      <w:r>
        <w:rPr>
          <w:rFonts w:eastAsia="MS Mincho"/>
        </w:rPr>
        <w:t>);</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batches</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bCODE   Varchar2(5) constraint batches_pk primary key,</w:t>
      </w:r>
    </w:p>
    <w:p w:rsidR="00A47585" w:rsidRDefault="00A47585">
      <w:pPr>
        <w:pStyle w:val="code"/>
        <w:rPr>
          <w:rFonts w:eastAsia="MS Mincho"/>
        </w:rPr>
      </w:pPr>
      <w:r>
        <w:rPr>
          <w:rFonts w:eastAsia="MS Mincho"/>
        </w:rPr>
        <w:t xml:space="preserve">   ccode   varchar2(5) constraint batches_ccode_fk </w:t>
      </w:r>
    </w:p>
    <w:p w:rsidR="00A47585" w:rsidRDefault="00A47585">
      <w:pPr>
        <w:pStyle w:val="code"/>
        <w:rPr>
          <w:rFonts w:eastAsia="MS Mincho"/>
        </w:rPr>
      </w:pPr>
      <w:r>
        <w:rPr>
          <w:rFonts w:eastAsia="MS Mincho"/>
        </w:rPr>
        <w:t xml:space="preserve">                         references courses(ccode),</w:t>
      </w:r>
    </w:p>
    <w:p w:rsidR="00A47585" w:rsidRDefault="00A47585">
      <w:pPr>
        <w:pStyle w:val="code"/>
        <w:rPr>
          <w:rFonts w:eastAsia="MS Mincho"/>
        </w:rPr>
      </w:pPr>
      <w:r>
        <w:rPr>
          <w:rFonts w:eastAsia="MS Mincho"/>
        </w:rPr>
        <w:lastRenderedPageBreak/>
        <w:t xml:space="preserve">   fcode   varchar2(5) constraint baches_fcode_fk   </w:t>
      </w:r>
    </w:p>
    <w:p w:rsidR="00A47585" w:rsidRDefault="00A47585">
      <w:pPr>
        <w:pStyle w:val="code"/>
        <w:ind w:left="720" w:firstLine="720"/>
        <w:rPr>
          <w:rFonts w:eastAsia="MS Mincho"/>
        </w:rPr>
      </w:pPr>
      <w:r>
        <w:rPr>
          <w:rFonts w:eastAsia="MS Mincho"/>
        </w:rPr>
        <w:t xml:space="preserve">            references faculty(fcode),</w:t>
      </w:r>
    </w:p>
    <w:p w:rsidR="00A47585" w:rsidRDefault="00A47585">
      <w:pPr>
        <w:pStyle w:val="code"/>
        <w:rPr>
          <w:rFonts w:eastAsia="MS Mincho"/>
        </w:rPr>
      </w:pPr>
      <w:r>
        <w:rPr>
          <w:rFonts w:eastAsia="MS Mincho"/>
        </w:rPr>
        <w:t xml:space="preserve">   stdate  date </w:t>
      </w:r>
      <w:r>
        <w:rPr>
          <w:rFonts w:eastAsia="MS Mincho"/>
        </w:rPr>
        <w:tab/>
        <w:t xml:space="preserve">   constraint batches_stdate_nn not null,</w:t>
      </w:r>
    </w:p>
    <w:p w:rsidR="00A47585" w:rsidRDefault="00A47585">
      <w:pPr>
        <w:pStyle w:val="code"/>
        <w:rPr>
          <w:rFonts w:eastAsia="MS Mincho"/>
        </w:rPr>
      </w:pPr>
      <w:r>
        <w:rPr>
          <w:rFonts w:eastAsia="MS Mincho"/>
        </w:rPr>
        <w:t xml:space="preserve">   enddate date,</w:t>
      </w:r>
    </w:p>
    <w:p w:rsidR="00A47585" w:rsidRDefault="00A47585">
      <w:pPr>
        <w:pStyle w:val="code"/>
        <w:rPr>
          <w:rFonts w:eastAsia="MS Mincho"/>
        </w:rPr>
      </w:pPr>
      <w:r>
        <w:rPr>
          <w:rFonts w:eastAsia="MS Mincho"/>
        </w:rPr>
        <w:t xml:space="preserve">   timing  number(1)   constraint batches_timing_chk  </w:t>
      </w:r>
    </w:p>
    <w:p w:rsidR="00A47585" w:rsidRDefault="00A47585">
      <w:pPr>
        <w:pStyle w:val="code"/>
        <w:rPr>
          <w:rFonts w:eastAsia="MS Mincho"/>
        </w:rPr>
      </w:pPr>
      <w:r>
        <w:rPr>
          <w:rFonts w:eastAsia="MS Mincho"/>
        </w:rPr>
        <w:t xml:space="preserve">                           check( timing in (1,2,3) ),</w:t>
      </w:r>
    </w:p>
    <w:p w:rsidR="00A47585" w:rsidRDefault="00A47585">
      <w:pPr>
        <w:pStyle w:val="code"/>
        <w:rPr>
          <w:rFonts w:eastAsia="MS Mincho"/>
        </w:rPr>
      </w:pPr>
      <w:r>
        <w:rPr>
          <w:rFonts w:eastAsia="MS Mincho"/>
        </w:rPr>
        <w:t xml:space="preserve">   constraint batches_dates_chk  check ( stdate &lt;= enddate)</w:t>
      </w:r>
    </w:p>
    <w:p w:rsidR="00A47585" w:rsidRDefault="00A47585">
      <w:pPr>
        <w:pStyle w:val="code"/>
        <w:rPr>
          <w:rFonts w:eastAsia="MS Mincho"/>
        </w:rPr>
      </w:pPr>
      <w:r>
        <w:rPr>
          <w:rFonts w:eastAsia="MS Mincho"/>
        </w:rPr>
        <w:t>);</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students</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rollno   number(5)   constraint students_pk primary key,</w:t>
      </w:r>
    </w:p>
    <w:p w:rsidR="00A47585" w:rsidRDefault="00A47585">
      <w:pPr>
        <w:pStyle w:val="code"/>
        <w:rPr>
          <w:rFonts w:eastAsia="MS Mincho"/>
        </w:rPr>
      </w:pPr>
      <w:r>
        <w:rPr>
          <w:rFonts w:eastAsia="MS Mincho"/>
        </w:rPr>
        <w:t xml:space="preserve">   bcode    varchar2(5) constraint students_bcode_fk </w:t>
      </w:r>
    </w:p>
    <w:p w:rsidR="00A47585" w:rsidRDefault="00A47585">
      <w:pPr>
        <w:pStyle w:val="code"/>
        <w:ind w:left="2160" w:firstLine="720"/>
        <w:rPr>
          <w:rFonts w:eastAsia="MS Mincho"/>
        </w:rPr>
      </w:pPr>
      <w:r>
        <w:rPr>
          <w:rFonts w:eastAsia="MS Mincho"/>
        </w:rPr>
        <w:t>references batches(bcode),</w:t>
      </w:r>
    </w:p>
    <w:p w:rsidR="00A47585" w:rsidRDefault="00A47585">
      <w:pPr>
        <w:pStyle w:val="code"/>
        <w:rPr>
          <w:rFonts w:eastAsia="MS Mincho"/>
        </w:rPr>
      </w:pPr>
      <w:r>
        <w:rPr>
          <w:rFonts w:eastAsia="MS Mincho"/>
        </w:rPr>
        <w:t xml:space="preserve">   name     varchar2(30),</w:t>
      </w:r>
    </w:p>
    <w:p w:rsidR="00A47585" w:rsidRDefault="00A47585">
      <w:pPr>
        <w:pStyle w:val="code"/>
        <w:rPr>
          <w:rFonts w:eastAsia="MS Mincho"/>
        </w:rPr>
      </w:pPr>
      <w:r>
        <w:rPr>
          <w:rFonts w:eastAsia="MS Mincho"/>
        </w:rPr>
        <w:t xml:space="preserve">   gender   char(1)      constraint students_gender_chk </w:t>
      </w:r>
    </w:p>
    <w:p w:rsidR="00A47585" w:rsidRDefault="00A47585">
      <w:pPr>
        <w:pStyle w:val="code"/>
        <w:rPr>
          <w:rFonts w:eastAsia="MS Mincho"/>
        </w:rPr>
      </w:pPr>
      <w:r>
        <w:rPr>
          <w:rFonts w:eastAsia="MS Mincho"/>
        </w:rPr>
        <w:t xml:space="preserve">                              check( upper(gender)  in ('M','F')),</w:t>
      </w:r>
    </w:p>
    <w:p w:rsidR="00A47585" w:rsidRDefault="00A47585">
      <w:pPr>
        <w:pStyle w:val="code"/>
        <w:rPr>
          <w:rFonts w:eastAsia="MS Mincho"/>
        </w:rPr>
      </w:pPr>
      <w:r>
        <w:rPr>
          <w:rFonts w:eastAsia="MS Mincho"/>
        </w:rPr>
        <w:t xml:space="preserve">   dj       date,</w:t>
      </w:r>
    </w:p>
    <w:p w:rsidR="00A47585" w:rsidRDefault="00A47585">
      <w:pPr>
        <w:pStyle w:val="code"/>
        <w:rPr>
          <w:rFonts w:eastAsia="MS Mincho"/>
        </w:rPr>
      </w:pPr>
      <w:r>
        <w:rPr>
          <w:rFonts w:eastAsia="MS Mincho"/>
        </w:rPr>
        <w:t xml:space="preserve">   phone    varchar2(10),</w:t>
      </w:r>
    </w:p>
    <w:p w:rsidR="00A47585" w:rsidRDefault="00A47585">
      <w:pPr>
        <w:pStyle w:val="code"/>
        <w:rPr>
          <w:rFonts w:eastAsia="MS Mincho"/>
        </w:rPr>
      </w:pPr>
      <w:r>
        <w:rPr>
          <w:rFonts w:eastAsia="MS Mincho"/>
        </w:rPr>
        <w:t xml:space="preserve">   email    varchar2(30)</w:t>
      </w:r>
    </w:p>
    <w:p w:rsidR="00A47585" w:rsidRDefault="00A47585">
      <w:pPr>
        <w:pStyle w:val="code"/>
        <w:rPr>
          <w:rFonts w:eastAsia="MS Mincho"/>
        </w:rPr>
      </w:pPr>
      <w:r>
        <w:rPr>
          <w:rFonts w:eastAsia="MS Mincho"/>
        </w:rPr>
        <w:t>);</w:t>
      </w:r>
    </w:p>
    <w:p w:rsidR="00A47585" w:rsidRDefault="00A47585">
      <w:pPr>
        <w:pStyle w:val="code"/>
        <w:rPr>
          <w:rFonts w:eastAsia="MS Mincho"/>
        </w:rPr>
      </w:pPr>
    </w:p>
    <w:p w:rsidR="00A47585" w:rsidRDefault="00A47585">
      <w:pPr>
        <w:pStyle w:val="code"/>
        <w:rPr>
          <w:rFonts w:eastAsia="MS Mincho"/>
        </w:rPr>
      </w:pPr>
      <w:r>
        <w:rPr>
          <w:rFonts w:eastAsia="MS Mincho"/>
        </w:rPr>
        <w:br w:type="page"/>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create table payments</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 xml:space="preserve">   rollno    number(5) constraint payments_rollno_fk</w:t>
      </w:r>
    </w:p>
    <w:p w:rsidR="00A47585" w:rsidRDefault="00A47585">
      <w:pPr>
        <w:pStyle w:val="code"/>
        <w:ind w:left="2160" w:firstLine="720"/>
        <w:rPr>
          <w:rFonts w:eastAsia="MS Mincho"/>
        </w:rPr>
      </w:pPr>
      <w:r>
        <w:rPr>
          <w:rFonts w:eastAsia="MS Mincho"/>
        </w:rPr>
        <w:t>references students(rollno),</w:t>
      </w:r>
    </w:p>
    <w:p w:rsidR="00A47585" w:rsidRDefault="00A47585">
      <w:pPr>
        <w:pStyle w:val="code"/>
        <w:rPr>
          <w:rFonts w:eastAsia="MS Mincho"/>
        </w:rPr>
      </w:pPr>
      <w:r>
        <w:rPr>
          <w:rFonts w:eastAsia="MS Mincho"/>
        </w:rPr>
        <w:t xml:space="preserve">   dp        date      constraint payments_dp_nn  not null,</w:t>
      </w:r>
    </w:p>
    <w:p w:rsidR="00A47585" w:rsidRDefault="00A47585">
      <w:pPr>
        <w:pStyle w:val="code"/>
        <w:rPr>
          <w:rFonts w:eastAsia="MS Mincho"/>
        </w:rPr>
      </w:pPr>
      <w:r>
        <w:rPr>
          <w:rFonts w:eastAsia="MS Mincho"/>
        </w:rPr>
        <w:t xml:space="preserve">   amount    number(5) constraint payments_amount_chk </w:t>
      </w:r>
    </w:p>
    <w:p w:rsidR="00A47585" w:rsidRDefault="00A47585">
      <w:pPr>
        <w:pStyle w:val="code"/>
        <w:rPr>
          <w:rFonts w:eastAsia="MS Mincho"/>
        </w:rPr>
      </w:pPr>
      <w:r>
        <w:rPr>
          <w:rFonts w:eastAsia="MS Mincho"/>
        </w:rPr>
        <w:t xml:space="preserve">                                   check ( amount &gt; 0 ),</w:t>
      </w:r>
    </w:p>
    <w:p w:rsidR="00A47585" w:rsidRDefault="00A47585">
      <w:pPr>
        <w:pStyle w:val="code"/>
        <w:rPr>
          <w:rFonts w:eastAsia="MS Mincho"/>
        </w:rPr>
      </w:pPr>
      <w:r>
        <w:rPr>
          <w:rFonts w:eastAsia="MS Mincho"/>
        </w:rPr>
        <w:t xml:space="preserve">   constraint payments_pk primary key (rollno,dp)</w:t>
      </w:r>
    </w:p>
    <w:p w:rsidR="00A47585" w:rsidRDefault="00A47585">
      <w:pPr>
        <w:pStyle w:val="code"/>
        <w:rPr>
          <w:rFonts w:eastAsia="MS Mincho"/>
        </w:rPr>
      </w:pPr>
      <w:r>
        <w:rPr>
          <w:rFonts w:eastAsia="MS Mincho"/>
        </w:rPr>
        <w:t>);</w:t>
      </w:r>
    </w:p>
    <w:p w:rsidR="00A47585" w:rsidRDefault="00A47585">
      <w:pPr>
        <w:pStyle w:val="PlainText"/>
        <w:rPr>
          <w:rFonts w:eastAsia="MS Mincho"/>
        </w:rPr>
      </w:pPr>
    </w:p>
    <w:p w:rsidR="00A47585" w:rsidRDefault="00A47585">
      <w:pPr>
        <w:pStyle w:val="heading40"/>
        <w:rPr>
          <w:rFonts w:eastAsia="MS Mincho"/>
        </w:rPr>
      </w:pPr>
      <w:r>
        <w:rPr>
          <w:rFonts w:eastAsia="MS Mincho"/>
        </w:rPr>
        <w:t>Getting information about tables</w:t>
      </w:r>
    </w:p>
    <w:p w:rsidR="00A47585" w:rsidRDefault="00A47585">
      <w:pPr>
        <w:pStyle w:val="body"/>
        <w:rPr>
          <w:rFonts w:eastAsia="MS Mincho"/>
        </w:rPr>
      </w:pPr>
      <w:r>
        <w:rPr>
          <w:rFonts w:eastAsia="MS Mincho"/>
        </w:rPr>
        <w:t xml:space="preserve">Data dictionary keeps track of the entire information about the database. It stores information about tables, constraints, procedures etc.  Oracle provides a set of data dictionary views, which can be used to get information about these objects. </w:t>
      </w:r>
    </w:p>
    <w:p w:rsidR="00A47585" w:rsidRDefault="00A47585">
      <w:pPr>
        <w:pStyle w:val="body"/>
        <w:rPr>
          <w:rFonts w:eastAsia="MS Mincho"/>
        </w:rPr>
      </w:pPr>
    </w:p>
    <w:p w:rsidR="00A47585" w:rsidRDefault="00A47585">
      <w:pPr>
        <w:pStyle w:val="body"/>
        <w:rPr>
          <w:rFonts w:eastAsia="MS Mincho"/>
        </w:rPr>
      </w:pPr>
      <w:r>
        <w:rPr>
          <w:rFonts w:eastAsia="MS Mincho"/>
        </w:rPr>
        <w:t>Data dictionary views are not actually tables instead they are relational views. However, at this stage you can treat data dictionary views tables for the time being.</w:t>
      </w:r>
    </w:p>
    <w:p w:rsidR="00A47585" w:rsidRDefault="00A47585">
      <w:pPr>
        <w:pStyle w:val="body"/>
        <w:rPr>
          <w:rFonts w:eastAsia="MS Mincho"/>
        </w:rPr>
      </w:pPr>
    </w:p>
    <w:p w:rsidR="00A47585" w:rsidRDefault="00A47585">
      <w:pPr>
        <w:pStyle w:val="body"/>
        <w:rPr>
          <w:rFonts w:eastAsia="MS Mincho"/>
        </w:rPr>
      </w:pPr>
      <w:r>
        <w:rPr>
          <w:rFonts w:eastAsia="MS Mincho"/>
        </w:rPr>
        <w:t>We get list of tables from our schema using the followings:</w:t>
      </w:r>
    </w:p>
    <w:p w:rsidR="00A47585" w:rsidRDefault="00A47585">
      <w:pPr>
        <w:pStyle w:val="body"/>
        <w:rPr>
          <w:rFonts w:eastAsia="MS Mincho"/>
        </w:rPr>
      </w:pPr>
    </w:p>
    <w:p w:rsidR="00A47585" w:rsidRDefault="00A47585">
      <w:pPr>
        <w:pStyle w:val="code"/>
        <w:rPr>
          <w:rFonts w:eastAsia="MS Mincho"/>
        </w:rPr>
      </w:pPr>
      <w:r>
        <w:rPr>
          <w:rFonts w:eastAsia="MS Mincho"/>
        </w:rPr>
        <w:t>select  * from tab;</w:t>
      </w:r>
    </w:p>
    <w:p w:rsidR="00A47585" w:rsidRDefault="00A47585">
      <w:pPr>
        <w:pStyle w:val="body"/>
        <w:rPr>
          <w:rFonts w:eastAsia="MS Mincho"/>
        </w:rPr>
      </w:pPr>
    </w:p>
    <w:p w:rsidR="00A47585" w:rsidRDefault="00A47585">
      <w:pPr>
        <w:pStyle w:val="body"/>
        <w:rPr>
          <w:rFonts w:eastAsia="MS Mincho"/>
        </w:rPr>
      </w:pPr>
    </w:p>
    <w:p w:rsidR="00A47585" w:rsidRDefault="00A47585">
      <w:pPr>
        <w:pStyle w:val="body"/>
        <w:rPr>
          <w:rFonts w:eastAsia="MS Mincho"/>
        </w:rPr>
      </w:pPr>
      <w:r>
        <w:rPr>
          <w:rFonts w:eastAsia="MS Mincho"/>
        </w:rPr>
        <w:t>It is also possible to get information about all constraints of all tables in your account by using:</w:t>
      </w:r>
    </w:p>
    <w:p w:rsidR="00A47585" w:rsidRDefault="00A47585">
      <w:pPr>
        <w:pStyle w:val="body"/>
        <w:rPr>
          <w:rFonts w:eastAsia="MS Mincho"/>
        </w:rPr>
      </w:pPr>
    </w:p>
    <w:p w:rsidR="00A47585" w:rsidRDefault="00A47585">
      <w:pPr>
        <w:pStyle w:val="code"/>
        <w:rPr>
          <w:rFonts w:eastAsia="MS Mincho"/>
        </w:rPr>
      </w:pPr>
      <w:r>
        <w:rPr>
          <w:rFonts w:eastAsia="MS Mincho"/>
        </w:rPr>
        <w:t>select * from user_constraints;</w:t>
      </w:r>
    </w:p>
    <w:p w:rsidR="00A47585" w:rsidRDefault="00A47585">
      <w:pPr>
        <w:pStyle w:val="body"/>
        <w:rPr>
          <w:rFonts w:eastAsia="MS Mincho"/>
        </w:rPr>
      </w:pPr>
    </w:p>
    <w:p w:rsidR="00A47585" w:rsidRDefault="00A47585">
      <w:pPr>
        <w:pStyle w:val="body"/>
        <w:rPr>
          <w:rFonts w:eastAsia="MS Mincho"/>
        </w:rPr>
      </w:pPr>
    </w:p>
    <w:p w:rsidR="00A47585" w:rsidRDefault="00A47585">
      <w:pPr>
        <w:pStyle w:val="body"/>
        <w:rPr>
          <w:rFonts w:eastAsia="MS Mincho"/>
        </w:rPr>
      </w:pPr>
      <w:r>
        <w:rPr>
          <w:rFonts w:eastAsia="MS Mincho"/>
        </w:rPr>
        <w:t xml:space="preserve">If you want to get information about constraints of a single table, you can give the following to get names of constraints of BATCHES table. </w:t>
      </w:r>
    </w:p>
    <w:p w:rsidR="00A47585" w:rsidRDefault="00A47585">
      <w:pPr>
        <w:pStyle w:val="body"/>
        <w:rPr>
          <w:rFonts w:eastAsia="MS Mincho"/>
        </w:rPr>
      </w:pPr>
    </w:p>
    <w:p w:rsidR="00A47585" w:rsidRDefault="00A47585">
      <w:pPr>
        <w:pStyle w:val="body"/>
      </w:pPr>
      <w:r>
        <w:t xml:space="preserve">CONSTRAINT_TYPE column of USER_CONSTRAINTS may contain any of the following characters. </w:t>
      </w:r>
    </w:p>
    <w:p w:rsidR="00A47585" w:rsidRDefault="00A47585">
      <w:pPr>
        <w:pStyle w:val="code"/>
        <w:rPr>
          <w:rFonts w:ascii="Roman 12cpi" w:hAnsi="Roman 12cpi"/>
        </w:rPr>
      </w:pPr>
    </w:p>
    <w:p w:rsidR="00A47585" w:rsidRDefault="00A47585">
      <w:pPr>
        <w:pStyle w:val="code"/>
        <w:rPr>
          <w:rFonts w:ascii="Roman 12cpi" w:hAnsi="Roman 12cpi"/>
        </w:rPr>
      </w:pPr>
    </w:p>
    <w:tbl>
      <w:tblPr>
        <w:tblW w:w="0" w:type="auto"/>
        <w:tblInd w:w="108" w:type="dxa"/>
        <w:tblBorders>
          <w:top w:val="single" w:sz="12" w:space="0" w:color="808080"/>
          <w:left w:val="nil"/>
          <w:bottom w:val="single" w:sz="12" w:space="0" w:color="808080"/>
          <w:right w:val="nil"/>
          <w:insideH w:val="nil"/>
          <w:insideV w:val="nil"/>
        </w:tblBorders>
        <w:tblLayout w:type="fixed"/>
        <w:tblLook w:val="00B5"/>
      </w:tblPr>
      <w:tblGrid>
        <w:gridCol w:w="1350"/>
        <w:gridCol w:w="2160"/>
      </w:tblGrid>
      <w:tr w:rsidR="00A47585">
        <w:tblPrEx>
          <w:tblCellMar>
            <w:top w:w="0" w:type="dxa"/>
            <w:bottom w:w="0" w:type="dxa"/>
          </w:tblCellMar>
        </w:tblPrEx>
        <w:tc>
          <w:tcPr>
            <w:tcW w:w="1350" w:type="dxa"/>
            <w:tcBorders>
              <w:bottom w:val="single" w:sz="6" w:space="0" w:color="808080"/>
            </w:tcBorders>
          </w:tcPr>
          <w:p w:rsidR="00A47585" w:rsidRDefault="00A47585">
            <w:pPr>
              <w:pStyle w:val="body"/>
              <w:rPr>
                <w:b/>
                <w:bCs/>
              </w:rPr>
            </w:pPr>
            <w:r>
              <w:rPr>
                <w:b/>
                <w:bCs/>
              </w:rPr>
              <w:t>Character</w:t>
            </w:r>
          </w:p>
        </w:tc>
        <w:tc>
          <w:tcPr>
            <w:tcW w:w="2160" w:type="dxa"/>
            <w:tcBorders>
              <w:bottom w:val="single" w:sz="6" w:space="0" w:color="808080"/>
            </w:tcBorders>
          </w:tcPr>
          <w:p w:rsidR="00A47585" w:rsidRDefault="00A47585">
            <w:pPr>
              <w:pStyle w:val="body"/>
              <w:rPr>
                <w:b/>
                <w:bCs/>
              </w:rPr>
            </w:pPr>
            <w:r>
              <w:rPr>
                <w:b/>
                <w:bCs/>
              </w:rPr>
              <w:t>Meaning</w:t>
            </w:r>
          </w:p>
        </w:tc>
      </w:tr>
      <w:tr w:rsidR="00A47585">
        <w:tblPrEx>
          <w:tblCellMar>
            <w:top w:w="0" w:type="dxa"/>
            <w:bottom w:w="0" w:type="dxa"/>
          </w:tblCellMar>
        </w:tblPrEx>
        <w:tc>
          <w:tcPr>
            <w:tcW w:w="1350" w:type="dxa"/>
            <w:tcBorders>
              <w:top w:val="nil"/>
            </w:tcBorders>
          </w:tcPr>
          <w:p w:rsidR="00A47585" w:rsidRDefault="00A47585">
            <w:pPr>
              <w:pStyle w:val="body"/>
            </w:pPr>
            <w:r>
              <w:t>C</w:t>
            </w:r>
          </w:p>
        </w:tc>
        <w:tc>
          <w:tcPr>
            <w:tcW w:w="2160" w:type="dxa"/>
            <w:tcBorders>
              <w:top w:val="nil"/>
            </w:tcBorders>
          </w:tcPr>
          <w:p w:rsidR="00A47585" w:rsidRDefault="00A47585">
            <w:pPr>
              <w:pStyle w:val="body"/>
            </w:pPr>
            <w:r>
              <w:t>Check</w:t>
            </w:r>
          </w:p>
        </w:tc>
      </w:tr>
      <w:tr w:rsidR="00A47585">
        <w:tblPrEx>
          <w:tblCellMar>
            <w:top w:w="0" w:type="dxa"/>
            <w:bottom w:w="0" w:type="dxa"/>
          </w:tblCellMar>
        </w:tblPrEx>
        <w:tc>
          <w:tcPr>
            <w:tcW w:w="1350" w:type="dxa"/>
          </w:tcPr>
          <w:p w:rsidR="00A47585" w:rsidRDefault="00A47585">
            <w:pPr>
              <w:pStyle w:val="body"/>
            </w:pPr>
            <w:r>
              <w:t>U</w:t>
            </w:r>
          </w:p>
        </w:tc>
        <w:tc>
          <w:tcPr>
            <w:tcW w:w="2160" w:type="dxa"/>
          </w:tcPr>
          <w:p w:rsidR="00A47585" w:rsidRDefault="00A47585">
            <w:pPr>
              <w:pStyle w:val="body"/>
            </w:pPr>
            <w:r>
              <w:t>Unique</w:t>
            </w:r>
          </w:p>
        </w:tc>
      </w:tr>
      <w:tr w:rsidR="00A47585">
        <w:tblPrEx>
          <w:tblCellMar>
            <w:top w:w="0" w:type="dxa"/>
            <w:bottom w:w="0" w:type="dxa"/>
          </w:tblCellMar>
        </w:tblPrEx>
        <w:tc>
          <w:tcPr>
            <w:tcW w:w="1350" w:type="dxa"/>
          </w:tcPr>
          <w:p w:rsidR="00A47585" w:rsidRDefault="00A47585">
            <w:pPr>
              <w:pStyle w:val="body"/>
            </w:pPr>
            <w:r>
              <w:t>R</w:t>
            </w:r>
          </w:p>
        </w:tc>
        <w:tc>
          <w:tcPr>
            <w:tcW w:w="2160" w:type="dxa"/>
          </w:tcPr>
          <w:p w:rsidR="00A47585" w:rsidRDefault="00A47585">
            <w:pPr>
              <w:pStyle w:val="body"/>
            </w:pPr>
            <w:r>
              <w:t>Reference</w:t>
            </w:r>
          </w:p>
        </w:tc>
      </w:tr>
      <w:tr w:rsidR="00A47585">
        <w:tblPrEx>
          <w:tblCellMar>
            <w:top w:w="0" w:type="dxa"/>
            <w:bottom w:w="0" w:type="dxa"/>
          </w:tblCellMar>
        </w:tblPrEx>
        <w:tc>
          <w:tcPr>
            <w:tcW w:w="1350" w:type="dxa"/>
          </w:tcPr>
          <w:p w:rsidR="00A47585" w:rsidRDefault="00A47585">
            <w:pPr>
              <w:pStyle w:val="body"/>
            </w:pPr>
            <w:r>
              <w:t xml:space="preserve">P </w:t>
            </w:r>
          </w:p>
        </w:tc>
        <w:tc>
          <w:tcPr>
            <w:tcW w:w="2160" w:type="dxa"/>
          </w:tcPr>
          <w:p w:rsidR="00A47585" w:rsidRDefault="00A47585">
            <w:pPr>
              <w:pStyle w:val="body"/>
            </w:pPr>
            <w:r>
              <w:t>Primary key</w:t>
            </w:r>
          </w:p>
        </w:tc>
      </w:tr>
      <w:tr w:rsidR="00A47585">
        <w:tblPrEx>
          <w:tblCellMar>
            <w:top w:w="0" w:type="dxa"/>
            <w:bottom w:w="0" w:type="dxa"/>
          </w:tblCellMar>
        </w:tblPrEx>
        <w:tc>
          <w:tcPr>
            <w:tcW w:w="1350" w:type="dxa"/>
          </w:tcPr>
          <w:p w:rsidR="00A47585" w:rsidRDefault="00A47585">
            <w:pPr>
              <w:pStyle w:val="body"/>
            </w:pPr>
            <w:r>
              <w:t>V</w:t>
            </w:r>
          </w:p>
        </w:tc>
        <w:tc>
          <w:tcPr>
            <w:tcW w:w="2160" w:type="dxa"/>
          </w:tcPr>
          <w:p w:rsidR="00A47585" w:rsidRDefault="00A47585">
            <w:pPr>
              <w:pStyle w:val="body"/>
            </w:pPr>
            <w:r>
              <w:t>Check on view</w:t>
            </w:r>
          </w:p>
        </w:tc>
      </w:tr>
    </w:tbl>
    <w:p w:rsidR="00A47585" w:rsidRDefault="00A47585">
      <w:pPr>
        <w:pStyle w:val="body"/>
        <w:rPr>
          <w:rFonts w:eastAsia="MS Mincho"/>
        </w:rPr>
      </w:pPr>
    </w:p>
    <w:p w:rsidR="00A47585" w:rsidRDefault="00A47585">
      <w:pPr>
        <w:pStyle w:val="body"/>
        <w:rPr>
          <w:rFonts w:eastAsia="MS Mincho"/>
        </w:rPr>
      </w:pPr>
    </w:p>
    <w:p w:rsidR="00A47585" w:rsidRDefault="00A47585">
      <w:pPr>
        <w:pStyle w:val="note"/>
        <w:rPr>
          <w:rFonts w:eastAsia="MS Mincho"/>
        </w:rPr>
      </w:pPr>
      <w:r>
        <w:rPr>
          <w:rFonts w:eastAsia="MS Mincho"/>
          <w:b/>
          <w:bCs/>
        </w:rPr>
        <w:t>Note:</w:t>
      </w:r>
      <w:r>
        <w:rPr>
          <w:rFonts w:eastAsia="MS Mincho"/>
        </w:rPr>
        <w:t xml:space="preserve"> The table name must be given in uppercase while searching based on table name as all object names (table is an object) are stored in uppercase in data dictionary.</w:t>
      </w:r>
    </w:p>
    <w:p w:rsidR="00A47585" w:rsidRDefault="00A47585">
      <w:pPr>
        <w:pStyle w:val="body"/>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 xml:space="preserve">select constraint_name from user_constraints </w:t>
      </w:r>
    </w:p>
    <w:p w:rsidR="00A47585" w:rsidRDefault="00A47585">
      <w:pPr>
        <w:pStyle w:val="code"/>
        <w:rPr>
          <w:rFonts w:eastAsia="MS Mincho"/>
        </w:rPr>
      </w:pPr>
      <w:r>
        <w:rPr>
          <w:rFonts w:eastAsia="MS Mincho"/>
        </w:rPr>
        <w:t>where table_name = 'BATCHES';</w:t>
      </w:r>
    </w:p>
    <w:p w:rsidR="00A47585" w:rsidRDefault="00A47585">
      <w:pPr>
        <w:pStyle w:val="code"/>
        <w:rPr>
          <w:rFonts w:eastAsia="MS Mincho"/>
        </w:rPr>
      </w:pPr>
    </w:p>
    <w:p w:rsidR="00A47585" w:rsidRDefault="00A47585">
      <w:pPr>
        <w:pStyle w:val="code"/>
        <w:rPr>
          <w:rFonts w:eastAsia="MS Mincho"/>
        </w:rPr>
      </w:pPr>
      <w:r>
        <w:rPr>
          <w:rFonts w:eastAsia="MS Mincho"/>
        </w:rPr>
        <w:t>CONSTRAINT_NAME</w:t>
      </w:r>
    </w:p>
    <w:p w:rsidR="00A47585" w:rsidRDefault="00A47585">
      <w:pPr>
        <w:pStyle w:val="code"/>
        <w:rPr>
          <w:rFonts w:eastAsia="MS Mincho"/>
        </w:rPr>
      </w:pPr>
      <w:r>
        <w:rPr>
          <w:rFonts w:eastAsia="MS Mincho"/>
        </w:rPr>
        <w:t>------------------------------</w:t>
      </w:r>
    </w:p>
    <w:p w:rsidR="00A47585" w:rsidRDefault="00A47585">
      <w:pPr>
        <w:pStyle w:val="code"/>
        <w:rPr>
          <w:rFonts w:eastAsia="MS Mincho"/>
        </w:rPr>
      </w:pPr>
      <w:r>
        <w:rPr>
          <w:rFonts w:eastAsia="MS Mincho"/>
        </w:rPr>
        <w:t>BATCHES_STDATE_NN</w:t>
      </w:r>
    </w:p>
    <w:p w:rsidR="00A47585" w:rsidRDefault="00A47585">
      <w:pPr>
        <w:pStyle w:val="code"/>
        <w:rPr>
          <w:rFonts w:eastAsia="MS Mincho"/>
        </w:rPr>
      </w:pPr>
      <w:r>
        <w:rPr>
          <w:rFonts w:eastAsia="MS Mincho"/>
        </w:rPr>
        <w:t>BATCHES_TIMING_CHK</w:t>
      </w:r>
    </w:p>
    <w:p w:rsidR="00A47585" w:rsidRDefault="00A47585">
      <w:pPr>
        <w:pStyle w:val="code"/>
        <w:rPr>
          <w:rFonts w:eastAsia="MS Mincho"/>
        </w:rPr>
      </w:pPr>
      <w:r>
        <w:rPr>
          <w:rFonts w:eastAsia="MS Mincho"/>
        </w:rPr>
        <w:t>BATCHES_DATES_CHK</w:t>
      </w:r>
    </w:p>
    <w:p w:rsidR="00A47585" w:rsidRDefault="00A47585">
      <w:pPr>
        <w:pStyle w:val="code"/>
        <w:rPr>
          <w:rFonts w:eastAsia="MS Mincho"/>
        </w:rPr>
      </w:pPr>
      <w:r>
        <w:rPr>
          <w:rFonts w:eastAsia="MS Mincho"/>
        </w:rPr>
        <w:t>BATCHES_PK</w:t>
      </w:r>
    </w:p>
    <w:p w:rsidR="00A47585" w:rsidRDefault="00A47585">
      <w:pPr>
        <w:pStyle w:val="code"/>
        <w:rPr>
          <w:rFonts w:eastAsia="MS Mincho"/>
        </w:rPr>
      </w:pPr>
      <w:r>
        <w:rPr>
          <w:rFonts w:eastAsia="MS Mincho"/>
        </w:rPr>
        <w:t>BATCHES_CCODE_FK</w:t>
      </w:r>
    </w:p>
    <w:p w:rsidR="00A47585" w:rsidRDefault="00A47585">
      <w:pPr>
        <w:pStyle w:val="code"/>
        <w:rPr>
          <w:rFonts w:eastAsia="MS Mincho"/>
        </w:rPr>
      </w:pPr>
      <w:r>
        <w:rPr>
          <w:rFonts w:eastAsia="MS Mincho"/>
        </w:rPr>
        <w:t>BACHES_FCODE_FK</w:t>
      </w:r>
    </w:p>
    <w:p w:rsidR="00A47585" w:rsidRDefault="00A47585">
      <w:pPr>
        <w:pStyle w:val="body"/>
        <w:rPr>
          <w:rFonts w:eastAsia="MS Mincho"/>
        </w:rPr>
      </w:pPr>
    </w:p>
    <w:p w:rsidR="00A47585" w:rsidRDefault="00A47585">
      <w:pPr>
        <w:pStyle w:val="heading20"/>
        <w:rPr>
          <w:rFonts w:eastAsia="MS Mincho"/>
        </w:rPr>
      </w:pPr>
      <w:r>
        <w:rPr>
          <w:rFonts w:eastAsia="MS Mincho"/>
        </w:rPr>
        <w:t>Inserting data into sample tables</w:t>
      </w:r>
    </w:p>
    <w:p w:rsidR="00A47585" w:rsidRDefault="00A47585">
      <w:pPr>
        <w:pStyle w:val="body"/>
        <w:rPr>
          <w:rFonts w:eastAsia="MS Mincho"/>
        </w:rPr>
      </w:pPr>
      <w:r>
        <w:rPr>
          <w:rFonts w:eastAsia="MS Mincho"/>
        </w:rPr>
        <w:t>The following is the script to insert a set of sample rows into all six tables.</w:t>
      </w:r>
    </w:p>
    <w:p w:rsidR="00A47585" w:rsidRDefault="00A47585">
      <w:pPr>
        <w:pStyle w:val="PlainText"/>
        <w:rPr>
          <w:rFonts w:eastAsia="MS Mincho"/>
        </w:rPr>
      </w:pPr>
    </w:p>
    <w:p w:rsidR="00A47585" w:rsidRDefault="00A47585">
      <w:pPr>
        <w:pStyle w:val="code"/>
        <w:rPr>
          <w:rFonts w:eastAsia="MS Mincho"/>
        </w:rPr>
      </w:pPr>
      <w:r>
        <w:rPr>
          <w:rFonts w:eastAsia="MS Mincho"/>
        </w:rPr>
        <w:t>rem ****script to insert sample data into table of oracle book*****</w:t>
      </w:r>
    </w:p>
    <w:p w:rsidR="00A47585" w:rsidRDefault="00A47585">
      <w:pPr>
        <w:pStyle w:val="code"/>
        <w:rPr>
          <w:rFonts w:eastAsia="MS Mincho"/>
        </w:rPr>
      </w:pPr>
      <w:r>
        <w:rPr>
          <w:rFonts w:eastAsia="MS Mincho"/>
        </w:rPr>
        <w:t xml:space="preserve">rem </w:t>
      </w:r>
    </w:p>
    <w:p w:rsidR="00A47585" w:rsidRDefault="00A47585">
      <w:pPr>
        <w:pStyle w:val="code"/>
        <w:rPr>
          <w:rFonts w:eastAsia="MS Mincho"/>
        </w:rPr>
      </w:pPr>
      <w:r>
        <w:rPr>
          <w:rFonts w:eastAsia="MS Mincho"/>
        </w:rPr>
        <w:t xml:space="preserve">rem </w:t>
      </w:r>
      <w:r>
        <w:rPr>
          <w:rFonts w:eastAsia="MS Mincho"/>
        </w:rPr>
        <w:tab/>
        <w:t>Author : P.Srikanth</w:t>
      </w:r>
    </w:p>
    <w:p w:rsidR="00A47585" w:rsidRDefault="00A47585">
      <w:pPr>
        <w:pStyle w:val="code"/>
        <w:rPr>
          <w:rFonts w:eastAsia="MS Mincho"/>
        </w:rPr>
      </w:pPr>
      <w:r>
        <w:rPr>
          <w:rFonts w:eastAsia="MS Mincho"/>
        </w:rPr>
        <w:t xml:space="preserve">rem </w:t>
      </w:r>
      <w:r>
        <w:rPr>
          <w:rFonts w:eastAsia="MS Mincho"/>
        </w:rPr>
        <w:tab/>
        <w:t xml:space="preserve">Date   : 4-aug-2001 </w:t>
      </w:r>
    </w:p>
    <w:p w:rsidR="00A47585" w:rsidRDefault="00A47585">
      <w:pPr>
        <w:pStyle w:val="code"/>
        <w:rPr>
          <w:rFonts w:eastAsia="MS Mincho"/>
        </w:rPr>
      </w:pPr>
      <w:r>
        <w:rPr>
          <w:rFonts w:eastAsia="MS Mincho"/>
        </w:rPr>
        <w:t>rem    Place  : Vizag.</w:t>
      </w:r>
    </w:p>
    <w:p w:rsidR="00A47585" w:rsidRDefault="00A47585">
      <w:pPr>
        <w:pStyle w:val="code"/>
        <w:rPr>
          <w:rFonts w:eastAsia="MS Mincho"/>
        </w:rPr>
      </w:pPr>
      <w:r>
        <w:rPr>
          <w:rFonts w:eastAsia="MS Mincho"/>
        </w:rPr>
        <w:t xml:space="preserve">rem </w:t>
      </w:r>
    </w:p>
    <w:p w:rsidR="00A47585" w:rsidRDefault="00A47585">
      <w:pPr>
        <w:pStyle w:val="code"/>
        <w:rPr>
          <w:rFonts w:eastAsia="MS Mincho"/>
        </w:rPr>
      </w:pPr>
      <w:r>
        <w:rPr>
          <w:rFonts w:eastAsia="MS Mincho"/>
        </w:rPr>
        <w:t>rem *************************************************************************</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delete existing data from all tables  ------------------</w:t>
      </w:r>
    </w:p>
    <w:p w:rsidR="00A47585" w:rsidRDefault="00A47585">
      <w:pPr>
        <w:pStyle w:val="code"/>
        <w:rPr>
          <w:rFonts w:eastAsia="MS Mincho"/>
        </w:rPr>
      </w:pPr>
    </w:p>
    <w:p w:rsidR="00A47585" w:rsidRDefault="00A47585">
      <w:pPr>
        <w:pStyle w:val="code"/>
        <w:rPr>
          <w:rFonts w:eastAsia="MS Mincho"/>
        </w:rPr>
      </w:pPr>
      <w:r>
        <w:rPr>
          <w:rFonts w:eastAsia="MS Mincho"/>
        </w:rPr>
        <w:t>delete from payments;</w:t>
      </w:r>
    </w:p>
    <w:p w:rsidR="00A47585" w:rsidRDefault="00A47585">
      <w:pPr>
        <w:pStyle w:val="code"/>
        <w:rPr>
          <w:rFonts w:eastAsia="MS Mincho"/>
        </w:rPr>
      </w:pPr>
      <w:r>
        <w:rPr>
          <w:rFonts w:eastAsia="MS Mincho"/>
        </w:rPr>
        <w:t>delete from students;</w:t>
      </w:r>
    </w:p>
    <w:p w:rsidR="00A47585" w:rsidRDefault="00A47585">
      <w:pPr>
        <w:pStyle w:val="code"/>
        <w:rPr>
          <w:rFonts w:eastAsia="MS Mincho"/>
        </w:rPr>
      </w:pPr>
      <w:r>
        <w:rPr>
          <w:rFonts w:eastAsia="MS Mincho"/>
        </w:rPr>
        <w:t>delete from batches;</w:t>
      </w:r>
    </w:p>
    <w:p w:rsidR="00A47585" w:rsidRDefault="00A47585">
      <w:pPr>
        <w:pStyle w:val="code"/>
        <w:rPr>
          <w:rFonts w:eastAsia="MS Mincho"/>
        </w:rPr>
      </w:pPr>
      <w:r>
        <w:rPr>
          <w:rFonts w:eastAsia="MS Mincho"/>
        </w:rPr>
        <w:t>delete from course_faculty;</w:t>
      </w:r>
    </w:p>
    <w:p w:rsidR="00A47585" w:rsidRDefault="00A47585">
      <w:pPr>
        <w:pStyle w:val="code"/>
        <w:rPr>
          <w:rFonts w:eastAsia="MS Mincho"/>
        </w:rPr>
      </w:pPr>
      <w:r>
        <w:rPr>
          <w:rFonts w:eastAsia="MS Mincho"/>
        </w:rPr>
        <w:t>delete from faculty;</w:t>
      </w:r>
    </w:p>
    <w:p w:rsidR="00A47585" w:rsidRDefault="00A47585">
      <w:pPr>
        <w:pStyle w:val="code"/>
        <w:rPr>
          <w:rFonts w:eastAsia="MS Mincho"/>
        </w:rPr>
      </w:pPr>
      <w:r>
        <w:rPr>
          <w:rFonts w:eastAsia="MS Mincho"/>
        </w:rPr>
        <w:t>delete from courses;</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COURSES ----------------------------</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insert into courses values('ora','Oracle database',25,4500,'Windows');</w:t>
      </w:r>
    </w:p>
    <w:p w:rsidR="00A47585" w:rsidRDefault="00A47585">
      <w:pPr>
        <w:pStyle w:val="code"/>
        <w:rPr>
          <w:rFonts w:eastAsia="MS Mincho"/>
        </w:rPr>
      </w:pPr>
    </w:p>
    <w:p w:rsidR="00A47585" w:rsidRDefault="00A47585">
      <w:pPr>
        <w:pStyle w:val="code"/>
        <w:rPr>
          <w:rFonts w:eastAsia="MS Mincho"/>
        </w:rPr>
      </w:pPr>
      <w:r>
        <w:rPr>
          <w:rFonts w:eastAsia="MS Mincho"/>
        </w:rPr>
        <w:t xml:space="preserve">insert into courses values('vbnet','VB.NET',30,5500,'Windows and </w:t>
      </w:r>
    </w:p>
    <w:p w:rsidR="00A47585" w:rsidRDefault="00A47585">
      <w:pPr>
        <w:pStyle w:val="code"/>
        <w:rPr>
          <w:rFonts w:eastAsia="MS Mincho"/>
        </w:rPr>
      </w:pPr>
      <w:r>
        <w:rPr>
          <w:rFonts w:eastAsia="MS Mincho"/>
        </w:rPr>
        <w:t>programming');</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courses values('c','C programming',20,3500,'Computer Awareness');</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courses values('asp','ASP.NET',25,5000,'Internet and programming');</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courses values('java','Java Language',25,4500,'C language');</w:t>
      </w:r>
    </w:p>
    <w:p w:rsidR="00A47585" w:rsidRDefault="00A47585">
      <w:pPr>
        <w:pStyle w:val="code"/>
        <w:rPr>
          <w:rFonts w:eastAsia="MS Mincho"/>
        </w:rPr>
      </w:pPr>
    </w:p>
    <w:p w:rsidR="00A47585" w:rsidRDefault="00A47585">
      <w:pPr>
        <w:pStyle w:val="code"/>
        <w:rPr>
          <w:rFonts w:eastAsia="MS Mincho"/>
        </w:rPr>
      </w:pPr>
      <w:r>
        <w:rPr>
          <w:rFonts w:eastAsia="MS Mincho"/>
        </w:rPr>
        <w:lastRenderedPageBreak/>
        <w:t>insert into courses values('xml','XML Programming', 15, 4000, 'HTML,Scripting, ASP/JSP');</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FACULTY ----------------------------</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values('gk','George Koch','MS Computer Science','15 years with databases');</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values('da','Dan Appleman','CS and EE graduate', 'Extensively worked with COM');</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values('hs','Herbert Schildt','MS Computer Science', 'Author of several books');</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values('dh','David Hunter','MS Electronics', 'Extensively worked with Internet Tehnologees');</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values('sw','Stephen Walther','Ph.D. in Philosophy', 'Extensively worked with Internet Tehnologees');</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values('kl','Kevin Loney', 'MS Eletronics', 'Specialized in Oracle DBA');</w:t>
      </w:r>
    </w:p>
    <w:p w:rsidR="00A47585" w:rsidRDefault="00A47585">
      <w:pPr>
        <w:pStyle w:val="code"/>
        <w:rPr>
          <w:rFonts w:eastAsia="MS Mincho"/>
        </w:rPr>
      </w:pPr>
    </w:p>
    <w:p w:rsidR="00A47585" w:rsidRDefault="00A47585">
      <w:pPr>
        <w:pStyle w:val="code"/>
        <w:rPr>
          <w:rFonts w:eastAsia="MS Mincho"/>
        </w:rPr>
      </w:pPr>
      <w:r>
        <w:rPr>
          <w:rFonts w:eastAsia="MS Mincho"/>
        </w:rPr>
        <w:t xml:space="preserve">insert into faculty values('jj','Jamie Jaworski','Bachlors of Electrical' ,'Developed programs for </w:t>
      </w:r>
      <w:smartTag w:uri="urn:schemas-microsoft-com:office:smarttags" w:element="place">
        <w:smartTag w:uri="urn:schemas-microsoft-com:office:smarttags" w:element="country-region">
          <w:r>
            <w:rPr>
              <w:rFonts w:eastAsia="MS Mincho"/>
            </w:rPr>
            <w:t>US</w:t>
          </w:r>
        </w:smartTag>
      </w:smartTag>
      <w:r>
        <w:rPr>
          <w:rFonts w:eastAsia="MS Mincho"/>
        </w:rPr>
        <w:t xml:space="preserve"> defense department');</w:t>
      </w:r>
    </w:p>
    <w:p w:rsidR="00A47585" w:rsidRDefault="00A47585">
      <w:pPr>
        <w:pStyle w:val="code"/>
        <w:rPr>
          <w:rFonts w:eastAsia="MS Mincho"/>
        </w:rPr>
      </w:pPr>
    </w:p>
    <w:p w:rsidR="00A47585" w:rsidRDefault="00A47585">
      <w:pPr>
        <w:pStyle w:val="code"/>
        <w:rPr>
          <w:rFonts w:eastAsia="MS Mincho"/>
        </w:rPr>
      </w:pPr>
      <w:r>
        <w:rPr>
          <w:rFonts w:eastAsia="MS Mincho"/>
        </w:rPr>
        <w:t>insert into faculty values('jc','Jason Couchman','OCP DBA','Published articles on Oracle');</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COURSE_FACULTY ------------------------</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values('gk','ora','A');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values('kl','ora','A');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values('jc','ora','A');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values('da','vbnet','A');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values('sw','asp','A');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values('da','asp','B');</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values('hs','c','A');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values('dh','xml','A');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values('jj','java','A');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values('hs','java','B');</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values('jj','c','A');</w:t>
      </w:r>
    </w:p>
    <w:p w:rsidR="00A47585" w:rsidRDefault="00A47585">
      <w:pPr>
        <w:pStyle w:val="code"/>
        <w:rPr>
          <w:rFonts w:eastAsia="MS Mincho"/>
        </w:rPr>
      </w:pPr>
    </w:p>
    <w:p w:rsidR="00A47585" w:rsidRDefault="00A47585">
      <w:pPr>
        <w:pStyle w:val="code"/>
        <w:rPr>
          <w:rFonts w:eastAsia="MS Mincho"/>
        </w:rPr>
      </w:pPr>
      <w:r>
        <w:rPr>
          <w:rFonts w:eastAsia="MS Mincho"/>
        </w:rPr>
        <w:t>insert into course_faculty values('jj','vbnet','B');</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BATCHES ---------------------------</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values('b1','ora','gk','12-jan-2001','20-feb-2001', 1);</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values('b2','asp','da','15-jan-2001','5-mar-2001', 2);</w:t>
      </w:r>
    </w:p>
    <w:p w:rsidR="00A47585" w:rsidRDefault="00A47585">
      <w:pPr>
        <w:pStyle w:val="code"/>
        <w:rPr>
          <w:rFonts w:eastAsia="MS Mincho"/>
        </w:rPr>
      </w:pPr>
      <w:r>
        <w:rPr>
          <w:rFonts w:eastAsia="MS Mincho"/>
        </w:rPr>
        <w:t>insert into batches values ('b3','c','hs','20-jan-2001','27-feb-2001',3);</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 ('b4','xml','dh','2-mar-2001','30-mar-2001', 3);</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 ('b5','java','hs','5-apr-2001','10-may-2001', 1);</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 ('b6','vbnet','da','12-july-2001',null,1);</w:t>
      </w:r>
    </w:p>
    <w:p w:rsidR="00A47585" w:rsidRDefault="00A47585">
      <w:pPr>
        <w:pStyle w:val="code"/>
        <w:rPr>
          <w:rFonts w:eastAsia="MS Mincho"/>
        </w:rPr>
      </w:pPr>
    </w:p>
    <w:p w:rsidR="00A47585" w:rsidRDefault="00A47585">
      <w:pPr>
        <w:pStyle w:val="code"/>
        <w:rPr>
          <w:rFonts w:eastAsia="MS Mincho"/>
        </w:rPr>
      </w:pPr>
      <w:r>
        <w:rPr>
          <w:rFonts w:eastAsia="MS Mincho"/>
        </w:rPr>
        <w:t>insert into batches values ('b7','ora','jc','15-aug-2001',null,2);</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STUDENTS ----------------------------</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(1,'b1','George Micheal','m','10-jan-2001', '488333','gm@yahoo.com');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(2,'b1','Micheal Douglas','m','11-jan-2001', '334333','md@hotmail.com');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(3,'b2','Andy Roberts','m','11-jan-2001', '433554','ar@yahoo.com');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(4,'b2','Malcom Marshall','m','16-jan-2001', '653345','mm@usa.net');</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(5,'b2','Vivan Richards','m','16-jan-2001', '641238','vr@yahoo.com');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(6,'b3','Chirs Evert','f','14-jan-2001', null,'ce@yahoo.com');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(7,'b3','Ivan Lendal','m','15-jan-2001', '431212','il@hotmail.com');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(8,'b4','George Micheal','m','1-mar-2001', '488333','gm@hotmail.com');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(9,'b5','Richard Marx','m','6-apr-2001', '876567','rm@hotmail.com');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(10,'b5','Tina Turner','f','6-apr-2001', '565678','tinat@hotmail.com');</w:t>
      </w:r>
    </w:p>
    <w:p w:rsidR="00A47585" w:rsidRDefault="00A47585">
      <w:pPr>
        <w:pStyle w:val="code"/>
        <w:rPr>
          <w:rFonts w:eastAsia="MS Mincho"/>
        </w:rPr>
      </w:pPr>
    </w:p>
    <w:p w:rsidR="00A47585" w:rsidRDefault="00A47585">
      <w:pPr>
        <w:pStyle w:val="code"/>
        <w:rPr>
          <w:rFonts w:eastAsia="MS Mincho"/>
        </w:rPr>
      </w:pPr>
      <w:r>
        <w:rPr>
          <w:rFonts w:eastAsia="MS Mincho"/>
        </w:rPr>
        <w:t>insert into students values (11,'b5','Jody Foster','f','7-apr-2001', '234344','jody@hotmail.com');</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rem ---------------------------- PAYMENTS --------------------------</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(1,'10-jan-2001',4500);</w:t>
      </w:r>
    </w:p>
    <w:p w:rsidR="00A47585" w:rsidRDefault="00A47585">
      <w:pPr>
        <w:pStyle w:val="code"/>
        <w:rPr>
          <w:rFonts w:eastAsia="MS Mincho"/>
        </w:rPr>
      </w:pPr>
      <w:r>
        <w:rPr>
          <w:rFonts w:eastAsia="MS Mincho"/>
        </w:rPr>
        <w:t>insert into payments values (2,'11-jan-2001',3500);</w:t>
      </w:r>
    </w:p>
    <w:p w:rsidR="00A47585" w:rsidRDefault="00A47585">
      <w:pPr>
        <w:pStyle w:val="code"/>
        <w:rPr>
          <w:rFonts w:eastAsia="MS Mincho"/>
        </w:rPr>
      </w:pPr>
      <w:r>
        <w:rPr>
          <w:rFonts w:eastAsia="MS Mincho"/>
        </w:rPr>
        <w:t>insert into payments values (2,'17-jan-2001',1000);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(3,'13-jan-2001',2000);</w:t>
      </w:r>
    </w:p>
    <w:p w:rsidR="00A47585" w:rsidRDefault="00A47585">
      <w:pPr>
        <w:pStyle w:val="code"/>
        <w:rPr>
          <w:rFonts w:eastAsia="MS Mincho"/>
        </w:rPr>
      </w:pPr>
      <w:r>
        <w:rPr>
          <w:rFonts w:eastAsia="MS Mincho"/>
        </w:rPr>
        <w:t>insert into payments values (3,'20-jan-2001',3000);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(4,'16-jan-2001',3000);</w:t>
      </w:r>
    </w:p>
    <w:p w:rsidR="00A47585" w:rsidRDefault="00A47585">
      <w:pPr>
        <w:pStyle w:val="code"/>
        <w:rPr>
          <w:rFonts w:eastAsia="MS Mincho"/>
        </w:rPr>
      </w:pPr>
      <w:r>
        <w:rPr>
          <w:rFonts w:eastAsia="MS Mincho"/>
        </w:rPr>
        <w:t>insert into payments values (4,'30-jan-2001',2000);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(5,'16-jan-2001',5000);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(6,'14-jan-2001',3500);</w:t>
      </w:r>
    </w:p>
    <w:p w:rsidR="00A47585" w:rsidRDefault="00A47585">
      <w:pPr>
        <w:pStyle w:val="code"/>
        <w:rPr>
          <w:rFonts w:eastAsia="MS Mincho"/>
        </w:rPr>
      </w:pPr>
      <w:r>
        <w:rPr>
          <w:rFonts w:eastAsia="MS Mincho"/>
        </w:rPr>
        <w:t>insert into payments values (7,'15-jan-2001',3500);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(8,'1-mar-2001',2000);</w:t>
      </w:r>
    </w:p>
    <w:p w:rsidR="00A47585" w:rsidRDefault="00A47585">
      <w:pPr>
        <w:pStyle w:val="code"/>
        <w:rPr>
          <w:rFonts w:eastAsia="MS Mincho"/>
        </w:rPr>
      </w:pPr>
      <w:r>
        <w:rPr>
          <w:rFonts w:eastAsia="MS Mincho"/>
        </w:rPr>
        <w:t>insert into payments values (8,'2-mar-2001',2000);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(9,'7-apr-2001',3000);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(10,'10-apr-2001',4500);</w:t>
      </w:r>
    </w:p>
    <w:p w:rsidR="00A47585" w:rsidRDefault="00A47585">
      <w:pPr>
        <w:pStyle w:val="code"/>
        <w:rPr>
          <w:rFonts w:eastAsia="MS Mincho"/>
        </w:rPr>
      </w:pPr>
    </w:p>
    <w:p w:rsidR="00A47585" w:rsidRDefault="00A47585">
      <w:pPr>
        <w:pStyle w:val="code"/>
        <w:rPr>
          <w:rFonts w:eastAsia="MS Mincho"/>
        </w:rPr>
      </w:pPr>
      <w:r>
        <w:rPr>
          <w:rFonts w:eastAsia="MS Mincho"/>
        </w:rPr>
        <w:t>insert into payments values (11,'7-apr-2001',1000);</w:t>
      </w:r>
    </w:p>
    <w:p w:rsidR="00A47585" w:rsidRDefault="00A47585">
      <w:pPr>
        <w:pStyle w:val="code"/>
        <w:rPr>
          <w:rFonts w:eastAsia="MS Mincho"/>
        </w:rPr>
      </w:pPr>
      <w:r>
        <w:rPr>
          <w:rFonts w:eastAsia="MS Mincho"/>
        </w:rPr>
        <w:t>insert into payments values (11,'10-apr-2001',3500);</w:t>
      </w:r>
    </w:p>
    <w:p w:rsidR="00A47585" w:rsidRDefault="00A47585">
      <w:pPr>
        <w:pStyle w:val="code"/>
        <w:rPr>
          <w:rFonts w:eastAsia="MS Mincho"/>
        </w:rPr>
      </w:pPr>
    </w:p>
    <w:p w:rsidR="00A47585" w:rsidRDefault="00A47585">
      <w:pPr>
        <w:pStyle w:val="code"/>
        <w:rPr>
          <w:rFonts w:eastAsia="MS Mincho"/>
        </w:rPr>
      </w:pPr>
    </w:p>
    <w:p w:rsidR="00A47585" w:rsidRDefault="00A47585">
      <w:pPr>
        <w:pStyle w:val="code"/>
        <w:rPr>
          <w:rFonts w:eastAsia="MS Mincho"/>
        </w:rPr>
      </w:pPr>
      <w:r>
        <w:rPr>
          <w:rFonts w:eastAsia="MS Mincho"/>
        </w:rPr>
        <w:t>commit;</w:t>
      </w:r>
    </w:p>
    <w:p w:rsidR="00A47585" w:rsidRDefault="00A47585">
      <w:pPr>
        <w:pStyle w:val="code"/>
        <w:rPr>
          <w:rFonts w:eastAsia="MS Mincho"/>
        </w:rPr>
      </w:pPr>
    </w:p>
    <w:p w:rsidR="00A47585" w:rsidRDefault="00A47585">
      <w:pPr>
        <w:pStyle w:val="PlainText"/>
        <w:rPr>
          <w:rFonts w:eastAsia="MS Mincho"/>
        </w:rPr>
      </w:pPr>
    </w:p>
    <w:p w:rsidR="00A47585" w:rsidRDefault="00A47585">
      <w:pPr>
        <w:pStyle w:val="heading20"/>
        <w:rPr>
          <w:rFonts w:eastAsia="MS Mincho"/>
        </w:rPr>
      </w:pPr>
      <w:r>
        <w:rPr>
          <w:rFonts w:eastAsia="MS Mincho"/>
        </w:rPr>
        <w:t>Summary</w:t>
      </w:r>
    </w:p>
    <w:p w:rsidR="00A47585" w:rsidRDefault="00A47585">
      <w:pPr>
        <w:pStyle w:val="heading20"/>
        <w:rPr>
          <w:rFonts w:eastAsia="MS Mincho"/>
        </w:rPr>
      </w:pPr>
    </w:p>
    <w:p w:rsidR="00A47585" w:rsidRDefault="00A47585">
      <w:pPr>
        <w:pStyle w:val="body"/>
        <w:rPr>
          <w:rFonts w:eastAsia="MS Mincho"/>
        </w:rPr>
      </w:pPr>
      <w:r>
        <w:rPr>
          <w:rFonts w:eastAsia="MS Mincho"/>
        </w:rPr>
        <w:t xml:space="preserve">In this chapter we have seen how to use integrity constraints implement standard and business rules. Constraints can be related to a single column – column constraints, or related to multiple columns – table constraints. </w:t>
      </w:r>
    </w:p>
    <w:p w:rsidR="00A47585" w:rsidRDefault="00A47585">
      <w:pPr>
        <w:pStyle w:val="body"/>
        <w:rPr>
          <w:rFonts w:eastAsia="MS Mincho"/>
        </w:rPr>
      </w:pPr>
    </w:p>
    <w:p w:rsidR="00A47585" w:rsidRDefault="00A47585">
      <w:pPr>
        <w:pStyle w:val="body"/>
        <w:rPr>
          <w:rFonts w:eastAsia="MS Mincho"/>
        </w:rPr>
      </w:pPr>
      <w:r>
        <w:rPr>
          <w:rFonts w:eastAsia="MS Mincho"/>
        </w:rPr>
        <w:t>We have understood six tables that we need to store information about courses, students and payments.  It is very important to understand what is stored in each table and the relationship among six tables. One script is used to create tables and another script is used to insert sample data into it.</w:t>
      </w:r>
    </w:p>
    <w:p w:rsidR="00A47585" w:rsidRDefault="00A47585">
      <w:pPr>
        <w:pStyle w:val="body"/>
        <w:rPr>
          <w:rFonts w:eastAsia="MS Mincho"/>
        </w:rPr>
      </w:pPr>
    </w:p>
    <w:p w:rsidR="00A47585" w:rsidRDefault="00A47585">
      <w:pPr>
        <w:pStyle w:val="body"/>
        <w:rPr>
          <w:rFonts w:eastAsia="MS Mincho"/>
        </w:rPr>
      </w:pPr>
    </w:p>
    <w:p w:rsidR="00A47585" w:rsidRDefault="00A47585">
      <w:pPr>
        <w:pStyle w:val="body"/>
        <w:rPr>
          <w:rFonts w:eastAsia="MS Mincho"/>
        </w:rPr>
      </w:pPr>
    </w:p>
    <w:p w:rsidR="00A47585" w:rsidRDefault="00A47585">
      <w:pPr>
        <w:pStyle w:val="heading20"/>
        <w:rPr>
          <w:rFonts w:eastAsia="MS Mincho"/>
        </w:rPr>
      </w:pPr>
      <w:r>
        <w:rPr>
          <w:rFonts w:eastAsia="MS Mincho"/>
        </w:rPr>
        <w:t>Exercises</w:t>
      </w:r>
    </w:p>
    <w:p w:rsidR="00A47585" w:rsidRDefault="00A47585">
      <w:pPr>
        <w:pStyle w:val="heading20"/>
        <w:rPr>
          <w:rFonts w:eastAsia="MS Mincho"/>
        </w:rPr>
      </w:pPr>
    </w:p>
    <w:p w:rsidR="00A47585" w:rsidRDefault="00A47585">
      <w:pPr>
        <w:pStyle w:val="points"/>
        <w:spacing w:line="360" w:lineRule="auto"/>
        <w:rPr>
          <w:rFonts w:eastAsia="MS Mincho"/>
        </w:rPr>
      </w:pPr>
      <w:r>
        <w:rPr>
          <w:rFonts w:eastAsia="MS Mincho"/>
        </w:rPr>
        <w:t>__________ constraint can be used to implements business rules.</w:t>
      </w:r>
    </w:p>
    <w:p w:rsidR="00A47585" w:rsidRDefault="00A47585">
      <w:pPr>
        <w:pStyle w:val="points"/>
        <w:spacing w:line="360" w:lineRule="auto"/>
        <w:rPr>
          <w:rFonts w:eastAsia="MS Mincho"/>
        </w:rPr>
      </w:pPr>
      <w:r>
        <w:rPr>
          <w:rFonts w:eastAsia="MS Mincho"/>
        </w:rPr>
        <w:t>__________ option of REFERENCES constraint is used to delete all child rows when parent row is being deleted.</w:t>
      </w:r>
    </w:p>
    <w:p w:rsidR="00A47585" w:rsidRDefault="00A47585">
      <w:pPr>
        <w:pStyle w:val="points"/>
        <w:spacing w:line="360" w:lineRule="auto"/>
        <w:rPr>
          <w:rFonts w:eastAsia="MS Mincho"/>
        </w:rPr>
      </w:pPr>
      <w:r>
        <w:rPr>
          <w:rFonts w:eastAsia="MS Mincho"/>
        </w:rPr>
        <w:t>Data dictionary view used to get information about constraints is _____________.</w:t>
      </w:r>
    </w:p>
    <w:p w:rsidR="00A47585" w:rsidRDefault="00A47585">
      <w:pPr>
        <w:pStyle w:val="points"/>
        <w:spacing w:line="360" w:lineRule="auto"/>
        <w:rPr>
          <w:rFonts w:eastAsia="MS Mincho"/>
        </w:rPr>
      </w:pPr>
      <w:r>
        <w:rPr>
          <w:rFonts w:eastAsia="MS Mincho"/>
        </w:rPr>
        <w:t>When a table has a composite primary key, where the PRIMARY KEY constraint is defined?__________</w:t>
      </w:r>
    </w:p>
    <w:p w:rsidR="00A47585" w:rsidRDefault="00A47585">
      <w:pPr>
        <w:pStyle w:val="points"/>
        <w:spacing w:line="360" w:lineRule="auto"/>
        <w:rPr>
          <w:rFonts w:eastAsia="MS Mincho"/>
        </w:rPr>
      </w:pPr>
      <w:r>
        <w:rPr>
          <w:rFonts w:eastAsia="MS Mincho"/>
        </w:rPr>
        <w:t>What is the relationship between COURSES and COURSE_FACULTY table?</w:t>
      </w:r>
    </w:p>
    <w:p w:rsidR="00A47585" w:rsidRDefault="00A47585">
      <w:pPr>
        <w:pStyle w:val="points"/>
        <w:spacing w:line="360" w:lineRule="auto"/>
        <w:rPr>
          <w:rFonts w:eastAsia="MS Mincho"/>
        </w:rPr>
      </w:pPr>
      <w:r>
        <w:rPr>
          <w:rFonts w:eastAsia="MS Mincho"/>
        </w:rPr>
        <w:t>How do you get details of all CHECK constraints of all tables?</w:t>
      </w:r>
    </w:p>
    <w:p w:rsidR="00A47585" w:rsidRDefault="00A47585">
      <w:pPr>
        <w:pStyle w:val="points"/>
        <w:spacing w:line="360" w:lineRule="auto"/>
        <w:rPr>
          <w:rFonts w:eastAsia="MS Mincho"/>
        </w:rPr>
      </w:pPr>
      <w:r>
        <w:rPr>
          <w:rFonts w:eastAsia="MS Mincho"/>
        </w:rPr>
        <w:t>Is it possible to create a constraint to prevent a data that is less than the system date?</w:t>
      </w:r>
    </w:p>
    <w:p w:rsidR="00A47585" w:rsidRDefault="00A47585">
      <w:pPr>
        <w:pStyle w:val="body"/>
        <w:rPr>
          <w:rFonts w:eastAsia="MS Mincho"/>
        </w:rPr>
      </w:pPr>
    </w:p>
    <w:p w:rsidR="00A47585" w:rsidRDefault="00A47585">
      <w:pPr>
        <w:pStyle w:val="body"/>
        <w:rPr>
          <w:rFonts w:eastAsia="MS Mincho"/>
        </w:rPr>
      </w:pPr>
    </w:p>
    <w:p w:rsidR="00A47585" w:rsidRDefault="00A47585">
      <w:pPr>
        <w:pStyle w:val="body"/>
        <w:rPr>
          <w:rFonts w:eastAsia="MS Mincho"/>
        </w:rPr>
      </w:pPr>
    </w:p>
    <w:p w:rsidR="00A47585" w:rsidRDefault="00A47585">
      <w:pPr>
        <w:pStyle w:val="body"/>
        <w:rPr>
          <w:rFonts w:eastAsia="MS Mincho"/>
        </w:rPr>
      </w:pPr>
    </w:p>
    <w:sectPr w:rsidR="00A47585">
      <w:footerReference w:type="even" r:id="rId8"/>
      <w:footerReference w:type="default" r:id="rId9"/>
      <w:pgSz w:w="10080" w:h="13680" w:code="7"/>
      <w:pgMar w:top="720" w:right="720" w:bottom="720" w:left="1440" w:header="1440" w:footer="1440" w:gutter="0"/>
      <w:pgNumType w:chapStyle="1" w:chapSep="period"/>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008" w:rsidRDefault="00D26008">
      <w:r>
        <w:separator/>
      </w:r>
    </w:p>
  </w:endnote>
  <w:endnote w:type="continuationSeparator" w:id="1">
    <w:p w:rsidR="00D26008" w:rsidRDefault="00D260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witzerlandBlack">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Roman 12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AF5" w:rsidRDefault="00C82AF5" w:rsidP="009B7E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2AF5" w:rsidRDefault="00C82AF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AF5" w:rsidRDefault="00C82AF5" w:rsidP="009B7E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2159">
      <w:rPr>
        <w:rStyle w:val="PageNumber"/>
        <w:noProof/>
      </w:rPr>
      <w:t>1</w:t>
    </w:r>
    <w:r>
      <w:rPr>
        <w:rStyle w:val="PageNumber"/>
      </w:rPr>
      <w:fldChar w:fldCharType="end"/>
    </w:r>
  </w:p>
  <w:p w:rsidR="00C82AF5" w:rsidRDefault="00C82AF5" w:rsidP="009B7ED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008" w:rsidRDefault="00D26008">
      <w:r>
        <w:separator/>
      </w:r>
    </w:p>
  </w:footnote>
  <w:footnote w:type="continuationSeparator" w:id="1">
    <w:p w:rsidR="00D26008" w:rsidRDefault="00D260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383880"/>
    <w:lvl w:ilvl="0">
      <w:start w:val="1"/>
      <w:numFmt w:val="decimal"/>
      <w:lvlText w:val="%1."/>
      <w:lvlJc w:val="left"/>
      <w:pPr>
        <w:tabs>
          <w:tab w:val="num" w:pos="1800"/>
        </w:tabs>
        <w:ind w:left="1800" w:hanging="360"/>
      </w:pPr>
    </w:lvl>
  </w:abstractNum>
  <w:abstractNum w:abstractNumId="1">
    <w:nsid w:val="FFFFFF7D"/>
    <w:multiLevelType w:val="singleLevel"/>
    <w:tmpl w:val="4A109EA4"/>
    <w:lvl w:ilvl="0">
      <w:start w:val="1"/>
      <w:numFmt w:val="decimal"/>
      <w:lvlText w:val="%1."/>
      <w:lvlJc w:val="left"/>
      <w:pPr>
        <w:tabs>
          <w:tab w:val="num" w:pos="1440"/>
        </w:tabs>
        <w:ind w:left="1440" w:hanging="360"/>
      </w:pPr>
    </w:lvl>
  </w:abstractNum>
  <w:abstractNum w:abstractNumId="2">
    <w:nsid w:val="FFFFFF7E"/>
    <w:multiLevelType w:val="singleLevel"/>
    <w:tmpl w:val="74DA34DA"/>
    <w:lvl w:ilvl="0">
      <w:start w:val="1"/>
      <w:numFmt w:val="decimal"/>
      <w:lvlText w:val="%1."/>
      <w:lvlJc w:val="left"/>
      <w:pPr>
        <w:tabs>
          <w:tab w:val="num" w:pos="1080"/>
        </w:tabs>
        <w:ind w:left="1080" w:hanging="360"/>
      </w:pPr>
    </w:lvl>
  </w:abstractNum>
  <w:abstractNum w:abstractNumId="3">
    <w:nsid w:val="FFFFFF7F"/>
    <w:multiLevelType w:val="singleLevel"/>
    <w:tmpl w:val="F83E10F6"/>
    <w:lvl w:ilvl="0">
      <w:start w:val="1"/>
      <w:numFmt w:val="decimal"/>
      <w:lvlText w:val="%1."/>
      <w:lvlJc w:val="left"/>
      <w:pPr>
        <w:tabs>
          <w:tab w:val="num" w:pos="720"/>
        </w:tabs>
        <w:ind w:left="720" w:hanging="360"/>
      </w:pPr>
    </w:lvl>
  </w:abstractNum>
  <w:abstractNum w:abstractNumId="4">
    <w:nsid w:val="FFFFFF88"/>
    <w:multiLevelType w:val="singleLevel"/>
    <w:tmpl w:val="496AF2C2"/>
    <w:lvl w:ilvl="0">
      <w:start w:val="1"/>
      <w:numFmt w:val="decimal"/>
      <w:lvlText w:val="%1."/>
      <w:lvlJc w:val="left"/>
      <w:pPr>
        <w:tabs>
          <w:tab w:val="num" w:pos="360"/>
        </w:tabs>
        <w:ind w:left="360" w:hanging="360"/>
      </w:pPr>
    </w:lvl>
  </w:abstractNum>
  <w:abstractNum w:abstractNumId="5">
    <w:nsid w:val="FFFFFFFB"/>
    <w:multiLevelType w:val="multilevel"/>
    <w:tmpl w:val="FFFFFFFF"/>
    <w:lvl w:ilvl="0">
      <w:start w:val="4"/>
      <w:numFmt w:val="decimal"/>
      <w:pStyle w:val="Heading1"/>
      <w:lvlText w:val="%1 "/>
      <w:legacy w:legacy="1" w:legacySpace="0" w:legacyIndent="0"/>
      <w:lvlJc w:val="left"/>
    </w:lvl>
    <w:lvl w:ilvl="1">
      <w:start w:val="1"/>
      <w:numFmt w:val="none"/>
      <w:lvlText w:val=" "/>
      <w:legacy w:legacy="1" w:legacySpace="0" w:legacyIndent="0"/>
      <w:lvlJc w:val="left"/>
    </w:lvl>
    <w:lvl w:ilvl="2">
      <w:start w:val="1"/>
      <w:numFmt w:val="none"/>
      <w:lvlText w:val=" "/>
      <w:legacy w:legacy="1" w:legacySpace="0" w:legacyIndent="0"/>
      <w:lvlJc w:val="left"/>
    </w:lvl>
    <w:lvl w:ilvl="3">
      <w:start w:val="1"/>
      <w:numFmt w:val="none"/>
      <w:pStyle w:val="Heading4"/>
      <w:lvlText w:val=" "/>
      <w:legacy w:legacy="1" w:legacySpace="0" w:legacyIndent="0"/>
      <w:lvlJc w:val="left"/>
    </w:lvl>
    <w:lvl w:ilvl="4">
      <w:start w:val="1"/>
      <w:numFmt w:val="none"/>
      <w:pStyle w:val="Heading5"/>
      <w:lvlText w:val=" "/>
      <w:legacy w:legacy="1" w:legacySpace="0" w:legacyIndent="0"/>
      <w:lvlJc w:val="left"/>
    </w:lvl>
    <w:lvl w:ilvl="5">
      <w:start w:val="1"/>
      <w:numFmt w:val="none"/>
      <w:pStyle w:val="Heading6"/>
      <w:lvlText w:val=" "/>
      <w:legacy w:legacy="1" w:legacySpace="0" w:legacyIndent="0"/>
      <w:lvlJc w:val="left"/>
    </w:lvl>
    <w:lvl w:ilvl="6">
      <w:start w:val="1"/>
      <w:numFmt w:val="none"/>
      <w:pStyle w:val="Heading7"/>
      <w:lvlText w:val=" "/>
      <w:legacy w:legacy="1" w:legacySpace="0" w:legacyIndent="0"/>
      <w:lvlJc w:val="left"/>
    </w:lvl>
    <w:lvl w:ilvl="7">
      <w:start w:val="1"/>
      <w:numFmt w:val="none"/>
      <w:pStyle w:val="Heading8"/>
      <w:lvlText w:val=" "/>
      <w:legacy w:legacy="1" w:legacySpace="0" w:legacyIndent="0"/>
      <w:lvlJc w:val="left"/>
    </w:lvl>
    <w:lvl w:ilvl="8">
      <w:start w:val="1"/>
      <w:numFmt w:val="none"/>
      <w:pStyle w:val="Heading9"/>
      <w:lvlText w:val=" "/>
      <w:legacy w:legacy="1" w:legacySpace="0" w:legacyIndent="0"/>
      <w:lvlJc w:val="left"/>
    </w:lvl>
  </w:abstractNum>
  <w:abstractNum w:abstractNumId="6">
    <w:nsid w:val="FFFFFFFE"/>
    <w:multiLevelType w:val="singleLevel"/>
    <w:tmpl w:val="FFFFFFFF"/>
    <w:lvl w:ilvl="0">
      <w:numFmt w:val="decimal"/>
      <w:lvlText w:val="*"/>
      <w:lvlJc w:val="left"/>
    </w:lvl>
  </w:abstractNum>
  <w:abstractNum w:abstractNumId="7">
    <w:nsid w:val="031563BE"/>
    <w:multiLevelType w:val="hybridMultilevel"/>
    <w:tmpl w:val="4EEAFE90"/>
    <w:lvl w:ilvl="0" w:tplc="7DF83906">
      <w:start w:val="1"/>
      <w:numFmt w:val="bullet"/>
      <w:pStyle w:val="bullets"/>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1E463B"/>
    <w:multiLevelType w:val="singleLevel"/>
    <w:tmpl w:val="13AAA438"/>
    <w:lvl w:ilvl="0">
      <w:start w:val="1"/>
      <w:numFmt w:val="bullet"/>
      <w:lvlText w:val=""/>
      <w:lvlJc w:val="left"/>
      <w:pPr>
        <w:tabs>
          <w:tab w:val="num" w:pos="0"/>
        </w:tabs>
        <w:ind w:left="360" w:hanging="360"/>
      </w:pPr>
      <w:rPr>
        <w:rFonts w:ascii="Symbol" w:hAnsi="Symbol" w:hint="default"/>
      </w:rPr>
    </w:lvl>
  </w:abstractNum>
  <w:abstractNum w:abstractNumId="9">
    <w:nsid w:val="0F834036"/>
    <w:multiLevelType w:val="singleLevel"/>
    <w:tmpl w:val="13AAA438"/>
    <w:lvl w:ilvl="0">
      <w:start w:val="1"/>
      <w:numFmt w:val="bullet"/>
      <w:lvlText w:val=""/>
      <w:lvlJc w:val="left"/>
      <w:pPr>
        <w:tabs>
          <w:tab w:val="num" w:pos="0"/>
        </w:tabs>
        <w:ind w:left="360" w:hanging="360"/>
      </w:pPr>
      <w:rPr>
        <w:rFonts w:ascii="Symbol" w:hAnsi="Symbol" w:hint="default"/>
      </w:rPr>
    </w:lvl>
  </w:abstractNum>
  <w:abstractNum w:abstractNumId="10">
    <w:nsid w:val="0F9D33AF"/>
    <w:multiLevelType w:val="singleLevel"/>
    <w:tmpl w:val="13AAA438"/>
    <w:lvl w:ilvl="0">
      <w:start w:val="1"/>
      <w:numFmt w:val="bullet"/>
      <w:lvlText w:val=""/>
      <w:lvlJc w:val="left"/>
      <w:pPr>
        <w:tabs>
          <w:tab w:val="num" w:pos="0"/>
        </w:tabs>
        <w:ind w:left="360" w:hanging="360"/>
      </w:pPr>
      <w:rPr>
        <w:rFonts w:ascii="Symbol" w:hAnsi="Symbol" w:hint="default"/>
      </w:rPr>
    </w:lvl>
  </w:abstractNum>
  <w:abstractNum w:abstractNumId="11">
    <w:nsid w:val="2AFB27FF"/>
    <w:multiLevelType w:val="singleLevel"/>
    <w:tmpl w:val="13AAA438"/>
    <w:lvl w:ilvl="0">
      <w:start w:val="1"/>
      <w:numFmt w:val="bullet"/>
      <w:lvlText w:val=""/>
      <w:lvlJc w:val="left"/>
      <w:pPr>
        <w:tabs>
          <w:tab w:val="num" w:pos="0"/>
        </w:tabs>
        <w:ind w:left="360" w:hanging="360"/>
      </w:pPr>
      <w:rPr>
        <w:rFonts w:ascii="Symbol" w:hAnsi="Symbol" w:hint="default"/>
      </w:rPr>
    </w:lvl>
  </w:abstractNum>
  <w:abstractNum w:abstractNumId="12">
    <w:nsid w:val="2B1C139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nsid w:val="30556E62"/>
    <w:multiLevelType w:val="hybridMultilevel"/>
    <w:tmpl w:val="EB386E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1967D84"/>
    <w:multiLevelType w:val="singleLevel"/>
    <w:tmpl w:val="EC484028"/>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5">
    <w:nsid w:val="34486D41"/>
    <w:multiLevelType w:val="hybridMultilevel"/>
    <w:tmpl w:val="4BECF188"/>
    <w:lvl w:ilvl="0" w:tplc="970E99B6">
      <w:start w:val="1"/>
      <w:numFmt w:val="decimal"/>
      <w:pStyle w:val="heading4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F421E0"/>
    <w:multiLevelType w:val="singleLevel"/>
    <w:tmpl w:val="13A29E00"/>
    <w:lvl w:ilvl="0">
      <w:start w:val="1"/>
      <w:numFmt w:val="bullet"/>
      <w:lvlText w:val=""/>
      <w:lvlJc w:val="left"/>
      <w:pPr>
        <w:tabs>
          <w:tab w:val="num" w:pos="360"/>
        </w:tabs>
        <w:ind w:left="360" w:hanging="360"/>
      </w:pPr>
      <w:rPr>
        <w:rFonts w:ascii="Wingdings" w:hAnsi="Wingdings" w:hint="default"/>
      </w:rPr>
    </w:lvl>
  </w:abstractNum>
  <w:abstractNum w:abstractNumId="17">
    <w:nsid w:val="3D314AD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51237ECA"/>
    <w:multiLevelType w:val="multilevel"/>
    <w:tmpl w:val="BC72DB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60B426C8"/>
    <w:multiLevelType w:val="singleLevel"/>
    <w:tmpl w:val="13AAA438"/>
    <w:lvl w:ilvl="0">
      <w:start w:val="1"/>
      <w:numFmt w:val="bullet"/>
      <w:lvlText w:val=""/>
      <w:lvlJc w:val="left"/>
      <w:pPr>
        <w:tabs>
          <w:tab w:val="num" w:pos="0"/>
        </w:tabs>
        <w:ind w:left="360" w:hanging="360"/>
      </w:pPr>
      <w:rPr>
        <w:rFonts w:ascii="Symbol" w:hAnsi="Symbol" w:hint="default"/>
      </w:rPr>
    </w:lvl>
  </w:abstractNum>
  <w:abstractNum w:abstractNumId="20">
    <w:nsid w:val="71174C74"/>
    <w:multiLevelType w:val="singleLevel"/>
    <w:tmpl w:val="13A29E00"/>
    <w:lvl w:ilvl="0">
      <w:start w:val="1"/>
      <w:numFmt w:val="bullet"/>
      <w:lvlText w:val=""/>
      <w:lvlJc w:val="left"/>
      <w:pPr>
        <w:tabs>
          <w:tab w:val="num" w:pos="360"/>
        </w:tabs>
        <w:ind w:left="360" w:hanging="360"/>
      </w:pPr>
      <w:rPr>
        <w:rFonts w:ascii="Wingdings" w:hAnsi="Wingdings" w:hint="default"/>
      </w:rPr>
    </w:lvl>
  </w:abstractNum>
  <w:num w:numId="1">
    <w:abstractNumId w:val="5"/>
  </w:num>
  <w:num w:numId="2">
    <w:abstractNumId w:val="6"/>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num>
  <w:num w:numId="4">
    <w:abstractNumId w:val="3"/>
  </w:num>
  <w:num w:numId="5">
    <w:abstractNumId w:val="19"/>
  </w:num>
  <w:num w:numId="6">
    <w:abstractNumId w:val="8"/>
  </w:num>
  <w:num w:numId="7">
    <w:abstractNumId w:val="10"/>
  </w:num>
  <w:num w:numId="8">
    <w:abstractNumId w:val="9"/>
  </w:num>
  <w:num w:numId="9">
    <w:abstractNumId w:val="12"/>
  </w:num>
  <w:num w:numId="10">
    <w:abstractNumId w:val="17"/>
  </w:num>
  <w:num w:numId="11">
    <w:abstractNumId w:val="11"/>
  </w:num>
  <w:num w:numId="12">
    <w:abstractNumId w:val="16"/>
  </w:num>
  <w:num w:numId="13">
    <w:abstractNumId w:val="20"/>
  </w:num>
  <w:num w:numId="14">
    <w:abstractNumId w:val="4"/>
  </w:num>
  <w:num w:numId="15">
    <w:abstractNumId w:val="18"/>
  </w:num>
  <w:num w:numId="16">
    <w:abstractNumId w:val="7"/>
  </w:num>
  <w:num w:numId="17">
    <w:abstractNumId w:val="2"/>
  </w:num>
  <w:num w:numId="18">
    <w:abstractNumId w:val="1"/>
  </w:num>
  <w:num w:numId="19">
    <w:abstractNumId w:val="0"/>
  </w:num>
  <w:num w:numId="20">
    <w:abstractNumId w:val="15"/>
  </w:num>
  <w:num w:numId="21">
    <w:abstractNumId w:val="15"/>
    <w:lvlOverride w:ilvl="0">
      <w:startOverride w:val="1"/>
    </w:lvlOverride>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linkStyle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9B7ED3"/>
    <w:rsid w:val="003C2159"/>
    <w:rsid w:val="00573336"/>
    <w:rsid w:val="009B7ED3"/>
    <w:rsid w:val="00A47585"/>
    <w:rsid w:val="00C3471B"/>
    <w:rsid w:val="00C82AF5"/>
    <w:rsid w:val="00D26008"/>
    <w:rsid w:val="00EA1B01"/>
    <w:rsid w:val="00EE5E82"/>
    <w:rsid w:val="00F137AE"/>
    <w:rsid w:val="00F41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SwitzerlandBlack" w:hAnsi="SwitzerlandBlack"/>
      <w:caps/>
      <w:kern w:val="28"/>
      <w:sz w:val="48"/>
    </w:rPr>
  </w:style>
  <w:style w:type="paragraph" w:styleId="Heading2">
    <w:name w:val="heading 2"/>
    <w:basedOn w:val="Normal"/>
    <w:next w:val="Normal"/>
    <w:qFormat/>
    <w:pPr>
      <w:keepNext/>
      <w:pBdr>
        <w:top w:val="single" w:sz="4" w:space="1" w:color="auto"/>
      </w:pBdr>
      <w:spacing w:before="240" w:after="60"/>
      <w:outlineLvl w:val="1"/>
    </w:pPr>
    <w:rPr>
      <w:b/>
      <w:sz w:val="36"/>
    </w:rPr>
  </w:style>
  <w:style w:type="paragraph" w:styleId="Heading3">
    <w:name w:val="heading 3"/>
    <w:basedOn w:val="Normal"/>
    <w:next w:val="Normal"/>
    <w:qFormat/>
    <w:pPr>
      <w:keepNext/>
      <w:spacing w:before="240" w:after="60"/>
      <w:outlineLvl w:val="2"/>
    </w:pPr>
    <w:rPr>
      <w:b/>
      <w:sz w:val="32"/>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code">
    <w:name w:val="code"/>
    <w:basedOn w:val="Normal"/>
    <w:rPr>
      <w:rFonts w:ascii="Courier New" w:hAnsi="Courier New"/>
      <w:sz w:val="18"/>
    </w:rPr>
  </w:style>
  <w:style w:type="paragraph" w:customStyle="1" w:styleId="heading10">
    <w:name w:val="heading1"/>
    <w:basedOn w:val="Normal"/>
    <w:rPr>
      <w:rFonts w:ascii="Arial Black" w:hAnsi="Arial Black"/>
      <w:b/>
      <w:caps/>
      <w:sz w:val="36"/>
    </w:rPr>
  </w:style>
  <w:style w:type="paragraph" w:customStyle="1" w:styleId="syntax">
    <w:name w:val="syntax"/>
    <w:basedOn w:val="heading40"/>
    <w:pPr>
      <w:pBdr>
        <w:top w:val="single" w:sz="4" w:space="1" w:color="auto" w:shadow="1"/>
        <w:left w:val="single" w:sz="4" w:space="4" w:color="auto" w:shadow="1"/>
        <w:bottom w:val="single" w:sz="4" w:space="1" w:color="auto" w:shadow="1"/>
        <w:right w:val="single" w:sz="4" w:space="4" w:color="auto" w:shadow="1"/>
      </w:pBdr>
    </w:pPr>
    <w:rPr>
      <w:rFonts w:ascii="Courier New" w:hAnsi="Courier New"/>
      <w:b w:val="0"/>
      <w:sz w:val="20"/>
    </w:rPr>
  </w:style>
  <w:style w:type="paragraph" w:customStyle="1" w:styleId="body">
    <w:name w:val="body"/>
    <w:basedOn w:val="Normal"/>
    <w:rPr>
      <w:rFonts w:ascii="Verdana" w:hAnsi="Verdana"/>
      <w:sz w:val="18"/>
    </w:rPr>
  </w:style>
  <w:style w:type="paragraph" w:customStyle="1" w:styleId="heading20">
    <w:name w:val="heading2"/>
    <w:basedOn w:val="code"/>
    <w:rPr>
      <w:rFonts w:ascii="Arial" w:hAnsi="Arial"/>
      <w:b/>
      <w:sz w:val="28"/>
    </w:rPr>
  </w:style>
  <w:style w:type="paragraph" w:customStyle="1" w:styleId="heading30">
    <w:name w:val="heading3"/>
    <w:basedOn w:val="code"/>
    <w:rPr>
      <w:rFonts w:ascii="Arial" w:hAnsi="Arial"/>
      <w:b/>
      <w:sz w:val="28"/>
    </w:rPr>
  </w:style>
  <w:style w:type="paragraph" w:customStyle="1" w:styleId="heading40">
    <w:name w:val="heading4"/>
    <w:basedOn w:val="code"/>
    <w:rPr>
      <w:rFonts w:ascii="Arial" w:hAnsi="Arial"/>
      <w:b/>
      <w:sz w:val="24"/>
    </w:rPr>
  </w:style>
  <w:style w:type="paragraph" w:customStyle="1" w:styleId="note">
    <w:name w:val="note"/>
    <w:basedOn w:val="heading40"/>
    <w:pPr>
      <w:pBdr>
        <w:top w:val="single" w:sz="4" w:space="1" w:color="auto"/>
        <w:bottom w:val="single" w:sz="4" w:space="1" w:color="auto"/>
      </w:pBdr>
    </w:pPr>
    <w:rPr>
      <w:rFonts w:ascii="Verdana" w:hAnsi="Verdana"/>
      <w:b w:val="0"/>
      <w:i/>
      <w:sz w:val="18"/>
    </w:rPr>
  </w:style>
  <w:style w:type="paragraph" w:customStyle="1" w:styleId="bullets">
    <w:name w:val="bullets"/>
    <w:basedOn w:val="note"/>
    <w:next w:val="body"/>
    <w:autoRedefine/>
    <w:pPr>
      <w:numPr>
        <w:numId w:val="16"/>
      </w:numPr>
      <w:pBdr>
        <w:top w:val="none" w:sz="0" w:space="0" w:color="auto"/>
        <w:bottom w:val="none" w:sz="0" w:space="0" w:color="auto"/>
      </w:pBdr>
      <w:tabs>
        <w:tab w:val="clear" w:pos="720"/>
        <w:tab w:val="left" w:pos="360"/>
      </w:tabs>
      <w:spacing w:line="360" w:lineRule="auto"/>
      <w:ind w:left="360"/>
    </w:pPr>
    <w:rPr>
      <w:i w:val="0"/>
    </w:rPr>
  </w:style>
  <w:style w:type="paragraph" w:customStyle="1" w:styleId="points">
    <w:name w:val="points"/>
    <w:basedOn w:val="body"/>
    <w:next w:val="body"/>
    <w:pPr>
      <w:numPr>
        <w:numId w:val="20"/>
      </w:numPr>
    </w:pPr>
  </w:style>
  <w:style w:type="paragraph" w:styleId="ListNumber">
    <w:name w:val="List Number"/>
    <w:basedOn w:val="Normal"/>
    <w:pPr>
      <w:ind w:left="360" w:hanging="360"/>
    </w:pPr>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kanthtechnologies.com/books/oraclebook.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rabook\ora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orabook</Template>
  <TotalTime>13</TotalTime>
  <Pages>17</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INTEGRITY  CONSTRAINTS </vt:lpstr>
    </vt:vector>
  </TitlesOfParts>
  <Company>Srikanth Computing Group.</Company>
  <LinksUpToDate>false</LinksUpToDate>
  <CharactersWithSpaces>25830</CharactersWithSpaces>
  <SharedDoc>false</SharedDoc>
  <HLinks>
    <vt:vector size="6" baseType="variant">
      <vt:variant>
        <vt:i4>1507354</vt:i4>
      </vt:variant>
      <vt:variant>
        <vt:i4>0</vt:i4>
      </vt:variant>
      <vt:variant>
        <vt:i4>0</vt:i4>
      </vt:variant>
      <vt:variant>
        <vt:i4>5</vt:i4>
      </vt:variant>
      <vt:variant>
        <vt:lpwstr>http://www.srikanthtechnologies.com/books/oraclebook.asp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INTEGRITY  CONSTRAINTS</dc:title>
  <dc:creator>Srikanth</dc:creator>
  <cp:lastModifiedBy>lenovo</cp:lastModifiedBy>
  <cp:revision>2</cp:revision>
  <cp:lastPrinted>1999-04-11T06:10:00Z</cp:lastPrinted>
  <dcterms:created xsi:type="dcterms:W3CDTF">2021-06-18T09:17:00Z</dcterms:created>
  <dcterms:modified xsi:type="dcterms:W3CDTF">2021-06-18T09:17:00Z</dcterms:modified>
</cp:coreProperties>
</file>